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5572" w14:textId="17FCF895" w:rsidR="00247C26" w:rsidRPr="007F0581" w:rsidRDefault="00E60971">
      <w:pPr>
        <w:rPr>
          <w:rFonts w:ascii="Calibri" w:hAnsi="Calibri"/>
          <w:noProof/>
          <w:lang w:eastAsia="fr-FR"/>
        </w:rPr>
      </w:pPr>
      <w:r>
        <w:rPr>
          <w:rFonts w:ascii="Calibri" w:hAnsi="Calibri"/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2BFF0A30" wp14:editId="7729028B">
            <wp:simplePos x="0" y="0"/>
            <wp:positionH relativeFrom="column">
              <wp:posOffset>-709930</wp:posOffset>
            </wp:positionH>
            <wp:positionV relativeFrom="paragraph">
              <wp:posOffset>-862330</wp:posOffset>
            </wp:positionV>
            <wp:extent cx="4580890" cy="790575"/>
            <wp:effectExtent l="0" t="0" r="0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D2B">
        <w:rPr>
          <w:rFonts w:ascii="Futura MdCn BT" w:eastAsia="Times New Roman" w:hAnsi="Futura MdCn BT" w:cs="Arial"/>
          <w:caps/>
          <w:noProof/>
          <w:color w:val="808080"/>
          <w:spacing w:val="40"/>
          <w:sz w:val="80"/>
          <w:szCs w:val="80"/>
          <w:lang w:eastAsia="fr-FR"/>
        </w:rPr>
        <w:drawing>
          <wp:anchor distT="0" distB="0" distL="114300" distR="114300" simplePos="0" relativeHeight="251660288" behindDoc="0" locked="0" layoutInCell="1" allowOverlap="1" wp14:anchorId="6C768903" wp14:editId="3DE57A23">
            <wp:simplePos x="0" y="0"/>
            <wp:positionH relativeFrom="column">
              <wp:posOffset>4411980</wp:posOffset>
            </wp:positionH>
            <wp:positionV relativeFrom="paragraph">
              <wp:posOffset>-95250</wp:posOffset>
            </wp:positionV>
            <wp:extent cx="2081530" cy="1441450"/>
            <wp:effectExtent l="19050" t="0" r="0" b="0"/>
            <wp:wrapNone/>
            <wp:docPr id="53" name="Image 3" descr="\\CENTER-NAS\Marketing\Mailing\Pack G3\Pack G3 mai10\plaquette_mailing_packg3_mai10v3-web-images\01_logo PROGMAG quadri_op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\\CENTER-NAS\Marketing\Mailing\Pack G3\Pack G3 mai10\plaquette_mailing_packg3_mai10v3-web-images\01_logo PROGMAG quadri_opt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0D2B">
        <w:rPr>
          <w:noProof/>
          <w:lang w:eastAsia="fr-FR"/>
        </w:rPr>
        <w:drawing>
          <wp:anchor distT="0" distB="0" distL="114300" distR="114300" simplePos="0" relativeHeight="251655168" behindDoc="1" locked="0" layoutInCell="1" allowOverlap="1" wp14:anchorId="4FE1D6D3" wp14:editId="0152B38C">
            <wp:simplePos x="0" y="0"/>
            <wp:positionH relativeFrom="column">
              <wp:posOffset>-916940</wp:posOffset>
            </wp:positionH>
            <wp:positionV relativeFrom="paragraph">
              <wp:posOffset>-1259840</wp:posOffset>
            </wp:positionV>
            <wp:extent cx="7599045" cy="3206115"/>
            <wp:effectExtent l="19050" t="0" r="1905" b="0"/>
            <wp:wrapNone/>
            <wp:docPr id="51" name="Image 1" descr="X:\Public\Documents\_Caroline\travaux caro\PROGMAG\charte graphique\Eléments\va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X:\Public\Documents\_Caroline\travaux caro\PROGMAG\charte graphique\Eléments\vagu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C1F425" w14:textId="77777777" w:rsidR="0080184E" w:rsidRPr="007F0581" w:rsidRDefault="0080184E">
      <w:pPr>
        <w:rPr>
          <w:rFonts w:ascii="Calibri" w:hAnsi="Calibri"/>
        </w:rPr>
      </w:pPr>
    </w:p>
    <w:p w14:paraId="40C0017D" w14:textId="77777777" w:rsidR="0080184E" w:rsidRPr="007F0581" w:rsidRDefault="0080184E">
      <w:pPr>
        <w:rPr>
          <w:rFonts w:ascii="Calibri" w:hAnsi="Calibri"/>
        </w:rPr>
      </w:pPr>
    </w:p>
    <w:p w14:paraId="2105EE48" w14:textId="77777777" w:rsidR="0080184E" w:rsidRPr="007F0581" w:rsidRDefault="0080184E">
      <w:pPr>
        <w:rPr>
          <w:rFonts w:ascii="Calibri" w:hAnsi="Calibri"/>
        </w:rPr>
      </w:pPr>
    </w:p>
    <w:p w14:paraId="7B92F9C6" w14:textId="77777777" w:rsidR="0080184E" w:rsidRPr="007F0581" w:rsidRDefault="00B6018A" w:rsidP="00B6018A">
      <w:pPr>
        <w:tabs>
          <w:tab w:val="left" w:pos="3753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508514EB" w14:textId="77777777" w:rsidR="0080184E" w:rsidRPr="007F0581" w:rsidRDefault="0080184E">
      <w:pPr>
        <w:rPr>
          <w:rFonts w:ascii="Calibri" w:hAnsi="Calibri"/>
        </w:rPr>
      </w:pPr>
    </w:p>
    <w:p w14:paraId="1C805C1B" w14:textId="77777777" w:rsidR="0080184E" w:rsidRPr="007F0581" w:rsidRDefault="0080184E">
      <w:pPr>
        <w:rPr>
          <w:rFonts w:ascii="Calibri" w:hAnsi="Calibri"/>
        </w:rPr>
      </w:pPr>
    </w:p>
    <w:p w14:paraId="035A3E65" w14:textId="77777777" w:rsidR="0080184E" w:rsidRPr="007F0581" w:rsidRDefault="0080184E">
      <w:pPr>
        <w:rPr>
          <w:rFonts w:ascii="Calibri" w:hAnsi="Calibri"/>
        </w:rPr>
      </w:pPr>
    </w:p>
    <w:p w14:paraId="38186037" w14:textId="77777777" w:rsidR="0080184E" w:rsidRPr="007F0581" w:rsidRDefault="0080184E">
      <w:pPr>
        <w:rPr>
          <w:rFonts w:ascii="Calibri" w:hAnsi="Calibri"/>
        </w:rPr>
      </w:pPr>
    </w:p>
    <w:p w14:paraId="1A2FE850" w14:textId="77777777" w:rsidR="0080184E" w:rsidRPr="007F0581" w:rsidRDefault="0080184E">
      <w:pPr>
        <w:rPr>
          <w:rFonts w:ascii="Calibri" w:hAnsi="Calibri"/>
        </w:rPr>
      </w:pPr>
    </w:p>
    <w:p w14:paraId="3AEFFFBB" w14:textId="77777777" w:rsidR="0080184E" w:rsidRPr="007F0581" w:rsidRDefault="0080184E">
      <w:pPr>
        <w:rPr>
          <w:rFonts w:ascii="Calibri" w:hAnsi="Calibri"/>
        </w:rPr>
      </w:pPr>
    </w:p>
    <w:p w14:paraId="24328B64" w14:textId="77777777" w:rsidR="0080184E" w:rsidRPr="007F0581" w:rsidRDefault="0080184E">
      <w:pPr>
        <w:rPr>
          <w:rFonts w:ascii="Calibri" w:hAnsi="Calibri"/>
        </w:rPr>
      </w:pPr>
    </w:p>
    <w:p w14:paraId="421A48BB" w14:textId="77777777" w:rsidR="0080184E" w:rsidRPr="007F0581" w:rsidRDefault="0080184E">
      <w:pPr>
        <w:rPr>
          <w:rFonts w:ascii="Calibri" w:hAnsi="Calibri"/>
        </w:rPr>
      </w:pPr>
    </w:p>
    <w:sdt>
      <w:sdtPr>
        <w:rPr>
          <w:rStyle w:val="Textedelespacerserv"/>
        </w:rPr>
        <w:alias w:val="Titre "/>
        <w:id w:val="3559266"/>
        <w:placeholder>
          <w:docPart w:val="0292CF5250C34F63B2AA182FFC11558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extedelespacerserv"/>
        </w:rPr>
      </w:sdtEndPr>
      <w:sdtContent>
        <w:p w14:paraId="0564F9C4" w14:textId="77777777" w:rsidR="0080184E" w:rsidRPr="007F0581" w:rsidRDefault="001F3675" w:rsidP="00796C59">
          <w:pPr>
            <w:pStyle w:val="TITREManuels"/>
            <w:spacing w:before="48" w:line="240" w:lineRule="auto"/>
            <w:ind w:firstLine="32"/>
            <w:jc w:val="left"/>
            <w:rPr>
              <w:rFonts w:ascii="Calibri" w:hAnsi="Calibri" w:cs="Tahoma"/>
              <w:b/>
              <w:caps w:val="0"/>
              <w:sz w:val="28"/>
            </w:rPr>
          </w:pPr>
          <w:r>
            <w:rPr>
              <w:rStyle w:val="Textedelespacerserv"/>
            </w:rPr>
            <w:t>CREATION BASE ECOLE</w:t>
          </w:r>
        </w:p>
      </w:sdtContent>
    </w:sdt>
    <w:p w14:paraId="0DCE80CA" w14:textId="77777777" w:rsidR="0080184E" w:rsidRPr="007F0581" w:rsidRDefault="0080184E">
      <w:pPr>
        <w:pStyle w:val="TITREManuels"/>
        <w:spacing w:before="48" w:line="240" w:lineRule="auto"/>
        <w:ind w:hanging="1040"/>
        <w:jc w:val="left"/>
        <w:rPr>
          <w:rFonts w:ascii="Calibri" w:hAnsi="Calibri" w:cs="Tahoma"/>
          <w:b/>
          <w:caps w:val="0"/>
          <w:sz w:val="28"/>
        </w:rPr>
      </w:pPr>
    </w:p>
    <w:p w14:paraId="462F7BC8" w14:textId="01C0E55C" w:rsidR="0080184E" w:rsidRPr="007F0581" w:rsidRDefault="0080184E" w:rsidP="00796C59">
      <w:pPr>
        <w:pStyle w:val="TITREManuels"/>
        <w:spacing w:before="48" w:line="240" w:lineRule="auto"/>
        <w:ind w:firstLine="4"/>
        <w:jc w:val="left"/>
        <w:rPr>
          <w:rFonts w:ascii="Calibri" w:hAnsi="Calibri" w:cs="Tahoma"/>
          <w:b/>
          <w:caps w:val="0"/>
          <w:sz w:val="28"/>
        </w:rPr>
      </w:pPr>
    </w:p>
    <w:p w14:paraId="4232FF58" w14:textId="051E492D" w:rsidR="0080184E" w:rsidRDefault="0080184E">
      <w:pPr>
        <w:rPr>
          <w:rFonts w:ascii="Calibri" w:hAnsi="Calibri"/>
        </w:rPr>
      </w:pPr>
    </w:p>
    <w:p w14:paraId="75E9FA31" w14:textId="2C302882" w:rsidR="005E5DC4" w:rsidRDefault="005E5DC4">
      <w:pPr>
        <w:rPr>
          <w:rFonts w:ascii="Calibri" w:hAnsi="Calibri"/>
        </w:rPr>
      </w:pPr>
    </w:p>
    <w:p w14:paraId="4E8EBCB2" w14:textId="54E9DEB7" w:rsidR="005E5DC4" w:rsidRDefault="005E5DC4">
      <w:pPr>
        <w:rPr>
          <w:rFonts w:ascii="Calibri" w:hAnsi="Calibri"/>
        </w:rPr>
      </w:pPr>
    </w:p>
    <w:p w14:paraId="2B11FB75" w14:textId="6BE87D56" w:rsidR="005E5DC4" w:rsidRDefault="005E5DC4">
      <w:pPr>
        <w:rPr>
          <w:rFonts w:ascii="Calibri" w:hAnsi="Calibri"/>
        </w:rPr>
      </w:pPr>
    </w:p>
    <w:p w14:paraId="511D312B" w14:textId="67F4323C" w:rsidR="005E5DC4" w:rsidRDefault="005E5DC4">
      <w:pPr>
        <w:rPr>
          <w:rFonts w:ascii="Calibri" w:hAnsi="Calibri"/>
        </w:rPr>
      </w:pPr>
    </w:p>
    <w:p w14:paraId="1E380C0E" w14:textId="673329E9" w:rsidR="005E5DC4" w:rsidRDefault="005E5DC4">
      <w:pPr>
        <w:rPr>
          <w:rFonts w:ascii="Calibri" w:hAnsi="Calibri"/>
        </w:rPr>
      </w:pPr>
    </w:p>
    <w:p w14:paraId="30DBABA8" w14:textId="765527F7" w:rsidR="005E5DC4" w:rsidRDefault="005E5DC4">
      <w:pPr>
        <w:rPr>
          <w:rFonts w:ascii="Calibri" w:hAnsi="Calibri"/>
        </w:rPr>
      </w:pPr>
    </w:p>
    <w:p w14:paraId="3BEB2A10" w14:textId="77777777" w:rsidR="005E5DC4" w:rsidRPr="007F0581" w:rsidRDefault="005E5DC4">
      <w:pPr>
        <w:rPr>
          <w:rFonts w:ascii="Calibri" w:hAnsi="Calibri"/>
        </w:rPr>
      </w:pPr>
    </w:p>
    <w:p w14:paraId="397AAFCE" w14:textId="77777777" w:rsidR="0080184E" w:rsidRPr="007F0581" w:rsidRDefault="0080184E">
      <w:pPr>
        <w:rPr>
          <w:rFonts w:ascii="Calibri" w:hAnsi="Calibri"/>
        </w:rPr>
      </w:pPr>
    </w:p>
    <w:p w14:paraId="32B74DB3" w14:textId="77777777" w:rsidR="0080184E" w:rsidRPr="007F0581" w:rsidRDefault="0080184E">
      <w:pPr>
        <w:rPr>
          <w:rFonts w:ascii="Calibri" w:hAnsi="Calibri"/>
        </w:rPr>
      </w:pPr>
    </w:p>
    <w:p w14:paraId="3D2C9A07" w14:textId="77777777" w:rsidR="0080184E" w:rsidRPr="007F0581" w:rsidRDefault="0080184E">
      <w:pPr>
        <w:rPr>
          <w:rFonts w:ascii="Calibri" w:hAnsi="Calibri"/>
        </w:rPr>
      </w:pPr>
    </w:p>
    <w:p w14:paraId="731DDBC0" w14:textId="77777777" w:rsidR="0080184E" w:rsidRPr="007F0581" w:rsidRDefault="0080184E">
      <w:pPr>
        <w:rPr>
          <w:rFonts w:ascii="Calibri" w:hAnsi="Calibri"/>
        </w:rPr>
      </w:pPr>
    </w:p>
    <w:p w14:paraId="5B845374" w14:textId="77777777" w:rsidR="00DB4D84" w:rsidRPr="007F0581" w:rsidRDefault="00DB4D84">
      <w:pPr>
        <w:rPr>
          <w:rFonts w:ascii="Calibri" w:hAnsi="Calibri"/>
        </w:rPr>
      </w:pPr>
    </w:p>
    <w:p w14:paraId="7E8268F8" w14:textId="77777777" w:rsidR="0080184E" w:rsidRPr="007F0581" w:rsidRDefault="0080184E">
      <w:pPr>
        <w:rPr>
          <w:rFonts w:ascii="Calibri" w:hAnsi="Calibri"/>
        </w:rPr>
      </w:pPr>
    </w:p>
    <w:p w14:paraId="6C01FE82" w14:textId="32BCC3F7" w:rsidR="0080184E" w:rsidRPr="007F0581" w:rsidRDefault="00F304D4" w:rsidP="007E4CD9">
      <w:pPr>
        <w:tabs>
          <w:tab w:val="center" w:pos="4535"/>
        </w:tabs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8E6420" wp14:editId="31AC1C0C">
                <wp:simplePos x="0" y="0"/>
                <wp:positionH relativeFrom="column">
                  <wp:posOffset>363855</wp:posOffset>
                </wp:positionH>
                <wp:positionV relativeFrom="paragraph">
                  <wp:posOffset>139700</wp:posOffset>
                </wp:positionV>
                <wp:extent cx="5045710" cy="285750"/>
                <wp:effectExtent l="0" t="0" r="0" b="0"/>
                <wp:wrapNone/>
                <wp:docPr id="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571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42E2C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1FD24" w14:textId="77777777" w:rsidR="0080184E" w:rsidRPr="00F9103F" w:rsidRDefault="0080184E" w:rsidP="00857A49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4"/>
                              </w:rPr>
                            </w:pPr>
                            <w:r w:rsidRPr="00F9103F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4"/>
                              </w:rPr>
                              <w:t>HISTORIQUE DES VERSIONS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E6420" id="Rectangle 32" o:spid="_x0000_s1026" style="position:absolute;left:0;text-align:left;margin-left:28.65pt;margin-top:11pt;width:397.3pt;height:2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" fillcolor="#e42e2c" stroked="f">
                <v:fill rotate="t" angle="90" focus="100%" type="gradient"/>
                <v:textbox>
                  <w:txbxContent>
                    <w:p w14:paraId="2CE1FD24" w14:textId="77777777" w:rsidR="0080184E" w:rsidRPr="00F9103F" w:rsidRDefault="0080184E" w:rsidP="00857A49">
                      <w:pPr>
                        <w:rPr>
                          <w:rFonts w:ascii="Tahoma" w:hAnsi="Tahoma" w:cs="Tahoma"/>
                          <w:b/>
                          <w:bCs/>
                          <w:color w:val="FFFFFF"/>
                          <w:sz w:val="24"/>
                        </w:rPr>
                      </w:pPr>
                      <w:r w:rsidRPr="00F9103F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24"/>
                        </w:rPr>
                        <w:t>HISTORIQUE DES VERSIONS</w:t>
                      </w:r>
                    </w:p>
                  </w:txbxContent>
                </v:textbox>
              </v:rect>
            </w:pict>
          </mc:Fallback>
        </mc:AlternateContent>
      </w:r>
      <w:r w:rsidR="007E4CD9" w:rsidRPr="007F0581">
        <w:rPr>
          <w:rFonts w:ascii="Calibri" w:hAnsi="Calibri"/>
        </w:rPr>
        <w:tab/>
      </w:r>
    </w:p>
    <w:p w14:paraId="238DAA5A" w14:textId="77777777" w:rsidR="0080184E" w:rsidRPr="007F0581" w:rsidRDefault="0080184E">
      <w:pPr>
        <w:rPr>
          <w:rFonts w:ascii="Calibri" w:hAnsi="Calibri"/>
        </w:rPr>
      </w:pPr>
    </w:p>
    <w:p w14:paraId="0CCD128B" w14:textId="77777777" w:rsidR="0080184E" w:rsidRPr="007F0581" w:rsidRDefault="0080184E">
      <w:pPr>
        <w:rPr>
          <w:rFonts w:ascii="Calibri" w:hAnsi="Calibri"/>
        </w:rPr>
      </w:pPr>
    </w:p>
    <w:p w14:paraId="324D1BCA" w14:textId="77777777" w:rsidR="0080184E" w:rsidRPr="007F0581" w:rsidRDefault="0080184E">
      <w:pPr>
        <w:rPr>
          <w:rFonts w:ascii="Calibri" w:hAnsi="Calibri"/>
        </w:rPr>
      </w:pPr>
    </w:p>
    <w:tbl>
      <w:tblPr>
        <w:tblpPr w:leftFromText="141" w:rightFromText="141" w:vertAnchor="text" w:horzAnchor="page" w:tblpXSpec="center" w:tblpY="148"/>
        <w:tblW w:w="10948" w:type="dxa"/>
        <w:tblBorders>
          <w:top w:val="single" w:sz="8" w:space="0" w:color="000000"/>
          <w:bottom w:val="single" w:sz="8" w:space="0" w:color="000000"/>
        </w:tblBorders>
        <w:tblLook w:val="01E0" w:firstRow="1" w:lastRow="1" w:firstColumn="1" w:lastColumn="1" w:noHBand="0" w:noVBand="0"/>
      </w:tblPr>
      <w:tblGrid>
        <w:gridCol w:w="1230"/>
        <w:gridCol w:w="1288"/>
        <w:gridCol w:w="3074"/>
        <w:gridCol w:w="1418"/>
        <w:gridCol w:w="1302"/>
        <w:gridCol w:w="1318"/>
        <w:gridCol w:w="1318"/>
      </w:tblGrid>
      <w:tr w:rsidR="00C60F66" w:rsidRPr="002A2A74" w14:paraId="7C6898E7" w14:textId="77777777" w:rsidTr="00C60F66">
        <w:trPr>
          <w:trHeight w:val="344"/>
        </w:trPr>
        <w:tc>
          <w:tcPr>
            <w:tcW w:w="123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14:paraId="532FDE30" w14:textId="77777777" w:rsidR="00C60F66" w:rsidRPr="002A2A74" w:rsidRDefault="00C60F66" w:rsidP="002A2A74">
            <w:pPr>
              <w:jc w:val="center"/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</w:pPr>
            <w:r w:rsidRPr="002A2A74"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  <w:t>Date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14:paraId="6E6BAE0D" w14:textId="77777777" w:rsidR="00C60F66" w:rsidRPr="002A2A74" w:rsidRDefault="00C60F66" w:rsidP="002A2A74">
            <w:pPr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</w:pPr>
            <w:r w:rsidRPr="002A2A74"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  <w:t>Version doc.</w:t>
            </w:r>
          </w:p>
        </w:tc>
        <w:tc>
          <w:tcPr>
            <w:tcW w:w="307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14:paraId="34012807" w14:textId="77777777" w:rsidR="00C60F66" w:rsidRPr="002A2A74" w:rsidRDefault="00C60F66" w:rsidP="002A2A74">
            <w:pPr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</w:pPr>
            <w:r w:rsidRPr="002A2A74"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  <w:t>Libellé (</w:t>
            </w:r>
            <w:proofErr w:type="spellStart"/>
            <w:proofErr w:type="gramStart"/>
            <w:r w:rsidRPr="002A2A74"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  <w:t>créa,modif</w:t>
            </w:r>
            <w:proofErr w:type="spellEnd"/>
            <w:proofErr w:type="gramEnd"/>
            <w:r w:rsidRPr="002A2A74"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  <w:t xml:space="preserve"> ..)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14:paraId="2B695F66" w14:textId="77777777" w:rsidR="00C60F66" w:rsidRPr="002A2A74" w:rsidRDefault="00C60F66" w:rsidP="002A2A74">
            <w:pPr>
              <w:jc w:val="center"/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</w:pPr>
            <w:r w:rsidRPr="002A2A74"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  <w:t>Rédacteur</w:t>
            </w:r>
          </w:p>
        </w:tc>
        <w:tc>
          <w:tcPr>
            <w:tcW w:w="130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14:paraId="047D9124" w14:textId="77777777" w:rsidR="00C60F66" w:rsidRPr="002A2A74" w:rsidRDefault="00C60F66" w:rsidP="002A2A74">
            <w:pPr>
              <w:jc w:val="center"/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</w:pPr>
            <w:r w:rsidRPr="002A2A74"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  <w:t>Vérificateur</w:t>
            </w:r>
          </w:p>
        </w:tc>
        <w:tc>
          <w:tcPr>
            <w:tcW w:w="1318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14:paraId="6035D7AF" w14:textId="77777777" w:rsidR="00C60F66" w:rsidRPr="002A2A74" w:rsidRDefault="00C60F66" w:rsidP="002A2A74">
            <w:pPr>
              <w:jc w:val="center"/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</w:pPr>
            <w:r w:rsidRPr="002A2A74"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  <w:t>Approbateur</w:t>
            </w:r>
          </w:p>
        </w:tc>
        <w:tc>
          <w:tcPr>
            <w:tcW w:w="1318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14:paraId="0CA04AF7" w14:textId="77777777" w:rsidR="00C60F66" w:rsidRPr="002A2A74" w:rsidRDefault="00C60F66" w:rsidP="002A2A74">
            <w:pPr>
              <w:jc w:val="center"/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</w:pPr>
            <w:r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  <w:t>Signature</w:t>
            </w:r>
          </w:p>
        </w:tc>
      </w:tr>
      <w:tr w:rsidR="00C60F66" w:rsidRPr="002A2A74" w14:paraId="303ABFE0" w14:textId="77777777" w:rsidTr="00C60F66">
        <w:trPr>
          <w:trHeight w:val="292"/>
        </w:trPr>
        <w:tc>
          <w:tcPr>
            <w:tcW w:w="12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3BED871" w14:textId="77777777" w:rsidR="00C60F66" w:rsidRPr="002A2A74" w:rsidRDefault="001F3675" w:rsidP="005A32EA">
            <w:pPr>
              <w:jc w:val="center"/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</w:pPr>
            <w:r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  <w:t>07/06/2019</w:t>
            </w:r>
          </w:p>
        </w:tc>
        <w:tc>
          <w:tcPr>
            <w:tcW w:w="1288" w:type="dxa"/>
            <w:tcBorders>
              <w:left w:val="nil"/>
              <w:bottom w:val="nil"/>
              <w:right w:val="nil"/>
            </w:tcBorders>
            <w:shd w:val="clear" w:color="auto" w:fill="C0C0C0" w:themeFill="text1" w:themeFillTint="3F"/>
          </w:tcPr>
          <w:p w14:paraId="5B825113" w14:textId="77777777" w:rsidR="00C60F66" w:rsidRPr="002A2A74" w:rsidRDefault="001F3675" w:rsidP="005A32EA">
            <w:pPr>
              <w:jc w:val="center"/>
              <w:rPr>
                <w:rStyle w:val="StyleLatinTahomaComplexeTahoma"/>
                <w:rFonts w:ascii="Calibri" w:hAnsi="Calibri"/>
                <w:color w:val="000000"/>
              </w:rPr>
            </w:pPr>
            <w:r>
              <w:rPr>
                <w:rStyle w:val="StyleLatinTahomaComplexeTahoma"/>
                <w:rFonts w:ascii="Calibri" w:hAnsi="Calibri"/>
                <w:color w:val="000000"/>
              </w:rPr>
              <w:t>V1</w:t>
            </w:r>
          </w:p>
        </w:tc>
        <w:tc>
          <w:tcPr>
            <w:tcW w:w="3074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316D2091" w14:textId="77777777" w:rsidR="00C60F66" w:rsidRPr="002A2A74" w:rsidRDefault="001F3675" w:rsidP="005A32EA">
            <w:pPr>
              <w:jc w:val="left"/>
              <w:rPr>
                <w:rStyle w:val="StyleLatinTahomaComplexeTahoma"/>
                <w:rFonts w:ascii="Calibri" w:hAnsi="Calibri"/>
                <w:color w:val="000000"/>
              </w:rPr>
            </w:pPr>
            <w:r>
              <w:rPr>
                <w:rStyle w:val="StyleLatinTahomaComplexeTahoma"/>
                <w:rFonts w:ascii="Calibri" w:hAnsi="Calibri"/>
                <w:color w:val="000000"/>
              </w:rPr>
              <w:t>Création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C0C0C0" w:themeFill="text1" w:themeFillTint="3F"/>
          </w:tcPr>
          <w:p w14:paraId="42872C46" w14:textId="77777777" w:rsidR="00C60F66" w:rsidRPr="002A2A74" w:rsidRDefault="001F3675" w:rsidP="005A32EA">
            <w:pPr>
              <w:jc w:val="center"/>
              <w:rPr>
                <w:rStyle w:val="StyleLatinTahomaComplexeTahoma"/>
                <w:rFonts w:ascii="Calibri" w:hAnsi="Calibri"/>
                <w:color w:val="000000"/>
              </w:rPr>
            </w:pPr>
            <w:r>
              <w:rPr>
                <w:rStyle w:val="StyleLatinTahomaComplexeTahoma"/>
                <w:rFonts w:ascii="Calibri" w:hAnsi="Calibri"/>
                <w:color w:val="000000"/>
              </w:rPr>
              <w:t>AL</w:t>
            </w:r>
          </w:p>
        </w:tc>
        <w:tc>
          <w:tcPr>
            <w:tcW w:w="1302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6BA4BDA" w14:textId="77777777" w:rsidR="00C60F66" w:rsidRPr="002A2A74" w:rsidRDefault="00C60F66" w:rsidP="005A32EA">
            <w:pPr>
              <w:jc w:val="center"/>
              <w:rPr>
                <w:rStyle w:val="StyleLatinTahomaComplexeTahoma"/>
                <w:rFonts w:ascii="Calibri" w:hAnsi="Calibri"/>
                <w:color w:val="000000"/>
              </w:rPr>
            </w:pPr>
          </w:p>
        </w:tc>
        <w:tc>
          <w:tcPr>
            <w:tcW w:w="1318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43FCBC8B" w14:textId="77777777" w:rsidR="00C60F66" w:rsidRPr="002A2A74" w:rsidRDefault="00C60F66" w:rsidP="005A32EA">
            <w:pPr>
              <w:jc w:val="center"/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318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51D9EBE0" w14:textId="77777777" w:rsidR="00C60F66" w:rsidRPr="002A2A74" w:rsidRDefault="00C60F66" w:rsidP="005A32EA">
            <w:pPr>
              <w:jc w:val="center"/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</w:pPr>
          </w:p>
        </w:tc>
      </w:tr>
      <w:tr w:rsidR="00C60F66" w:rsidRPr="002A2A74" w14:paraId="31AD78EA" w14:textId="77777777" w:rsidTr="00C60F66">
        <w:trPr>
          <w:trHeight w:val="318"/>
        </w:trPr>
        <w:tc>
          <w:tcPr>
            <w:tcW w:w="1230" w:type="dxa"/>
            <w:shd w:val="clear" w:color="auto" w:fill="FFFFFF" w:themeFill="background1"/>
          </w:tcPr>
          <w:p w14:paraId="58DFC380" w14:textId="77777777" w:rsidR="00C60F66" w:rsidRPr="002A2A74" w:rsidRDefault="00C60F66" w:rsidP="005A32EA">
            <w:pPr>
              <w:jc w:val="center"/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288" w:type="dxa"/>
            <w:tcBorders>
              <w:bottom w:val="nil"/>
            </w:tcBorders>
            <w:shd w:val="clear" w:color="auto" w:fill="FFFFFF" w:themeFill="background1"/>
          </w:tcPr>
          <w:p w14:paraId="1B5BD826" w14:textId="77777777" w:rsidR="00C60F66" w:rsidRPr="002A2A74" w:rsidRDefault="00C60F66" w:rsidP="005A32EA">
            <w:pPr>
              <w:jc w:val="center"/>
              <w:rPr>
                <w:rStyle w:val="StyleLatinTahomaComplexeTahoma"/>
                <w:rFonts w:ascii="Calibri" w:hAnsi="Calibri"/>
                <w:color w:val="000000"/>
              </w:rPr>
            </w:pPr>
          </w:p>
        </w:tc>
        <w:tc>
          <w:tcPr>
            <w:tcW w:w="3074" w:type="dxa"/>
            <w:shd w:val="clear" w:color="auto" w:fill="FFFFFF" w:themeFill="background1"/>
          </w:tcPr>
          <w:p w14:paraId="2D7FEAB2" w14:textId="77777777" w:rsidR="00C60F66" w:rsidRPr="002A2A74" w:rsidRDefault="00C60F66" w:rsidP="005A32EA">
            <w:pPr>
              <w:jc w:val="left"/>
              <w:rPr>
                <w:rStyle w:val="StyleLatinTahomaComplexeTahoma"/>
                <w:rFonts w:ascii="Calibri" w:hAnsi="Calibri"/>
                <w:color w:val="000000"/>
              </w:rPr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FFFFFF" w:themeFill="background1"/>
          </w:tcPr>
          <w:p w14:paraId="1F5B6DAE" w14:textId="77777777" w:rsidR="00C60F66" w:rsidRPr="002A2A74" w:rsidRDefault="00C60F66" w:rsidP="005A32EA">
            <w:pPr>
              <w:jc w:val="center"/>
              <w:rPr>
                <w:rStyle w:val="StyleLatinTahomaComplexeTahoma"/>
                <w:rFonts w:ascii="Calibri" w:hAnsi="Calibri"/>
                <w:color w:val="000000"/>
              </w:rPr>
            </w:pPr>
          </w:p>
        </w:tc>
        <w:tc>
          <w:tcPr>
            <w:tcW w:w="1302" w:type="dxa"/>
            <w:shd w:val="clear" w:color="auto" w:fill="FFFFFF" w:themeFill="background1"/>
          </w:tcPr>
          <w:p w14:paraId="118B7CD6" w14:textId="77777777" w:rsidR="00C60F66" w:rsidRPr="002A2A74" w:rsidRDefault="00C60F66" w:rsidP="005A32EA">
            <w:pPr>
              <w:jc w:val="center"/>
              <w:rPr>
                <w:rStyle w:val="StyleLatinTahomaComplexeTahoma"/>
                <w:rFonts w:ascii="Calibri" w:hAnsi="Calibri"/>
                <w:color w:val="000000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2F40E24E" w14:textId="77777777" w:rsidR="00C60F66" w:rsidRPr="002A2A74" w:rsidRDefault="00C60F66" w:rsidP="005A32EA">
            <w:pPr>
              <w:jc w:val="center"/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318" w:type="dxa"/>
            <w:shd w:val="clear" w:color="auto" w:fill="FFFFFF" w:themeFill="background1"/>
          </w:tcPr>
          <w:p w14:paraId="67368587" w14:textId="77777777" w:rsidR="00C60F66" w:rsidRPr="002A2A74" w:rsidRDefault="00C60F66" w:rsidP="005A32EA">
            <w:pPr>
              <w:jc w:val="center"/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</w:pPr>
          </w:p>
        </w:tc>
      </w:tr>
      <w:tr w:rsidR="00C60F66" w:rsidRPr="002A2A74" w14:paraId="6FCC8834" w14:textId="77777777" w:rsidTr="00C60F66">
        <w:trPr>
          <w:trHeight w:val="318"/>
        </w:trPr>
        <w:tc>
          <w:tcPr>
            <w:tcW w:w="1230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67047FEC" w14:textId="77777777" w:rsidR="00C60F66" w:rsidRPr="002A2A74" w:rsidRDefault="00C60F66" w:rsidP="005A32EA">
            <w:pPr>
              <w:tabs>
                <w:tab w:val="left" w:pos="714"/>
              </w:tabs>
              <w:jc w:val="center"/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288" w:type="dxa"/>
            <w:tcBorders>
              <w:left w:val="nil"/>
              <w:bottom w:val="nil"/>
              <w:right w:val="nil"/>
            </w:tcBorders>
            <w:shd w:val="clear" w:color="auto" w:fill="C0C0C0" w:themeFill="text1" w:themeFillTint="3F"/>
          </w:tcPr>
          <w:p w14:paraId="32AC758C" w14:textId="77777777" w:rsidR="00C60F66" w:rsidRPr="002A2A74" w:rsidRDefault="00C60F66" w:rsidP="005A32EA">
            <w:pPr>
              <w:jc w:val="center"/>
              <w:rPr>
                <w:rStyle w:val="StyleLatinTahomaComplexeTahoma"/>
                <w:rFonts w:ascii="Calibri" w:hAnsi="Calibri"/>
                <w:color w:val="000000"/>
              </w:rPr>
            </w:pPr>
          </w:p>
        </w:tc>
        <w:tc>
          <w:tcPr>
            <w:tcW w:w="3074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1D265C85" w14:textId="77777777" w:rsidR="00C60F66" w:rsidRPr="002A2A74" w:rsidRDefault="00C60F66" w:rsidP="005A32EA">
            <w:pPr>
              <w:jc w:val="left"/>
              <w:rPr>
                <w:rStyle w:val="StyleLatinTahomaComplexeTahoma"/>
                <w:rFonts w:ascii="Calibri" w:hAnsi="Calibri"/>
                <w:color w:val="00000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C0C0C0" w:themeFill="text1" w:themeFillTint="3F"/>
          </w:tcPr>
          <w:p w14:paraId="63B819EE" w14:textId="77777777" w:rsidR="00C60F66" w:rsidRPr="002A2A74" w:rsidRDefault="00C60F66" w:rsidP="005A32EA">
            <w:pPr>
              <w:jc w:val="center"/>
              <w:rPr>
                <w:rStyle w:val="StyleLatinTahomaComplexeTahoma"/>
                <w:rFonts w:ascii="Calibri" w:hAnsi="Calibri"/>
                <w:color w:val="000000"/>
              </w:rPr>
            </w:pPr>
          </w:p>
        </w:tc>
        <w:tc>
          <w:tcPr>
            <w:tcW w:w="1302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28C7A178" w14:textId="77777777" w:rsidR="00C60F66" w:rsidRPr="002A2A74" w:rsidRDefault="00C60F66" w:rsidP="005A32EA">
            <w:pPr>
              <w:jc w:val="center"/>
              <w:rPr>
                <w:rStyle w:val="StyleLatinTahomaComplexeTahoma"/>
                <w:rFonts w:ascii="Calibri" w:hAnsi="Calibri"/>
                <w:color w:val="000000"/>
              </w:rPr>
            </w:pPr>
          </w:p>
        </w:tc>
        <w:tc>
          <w:tcPr>
            <w:tcW w:w="1318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D8A428D" w14:textId="77777777" w:rsidR="00C60F66" w:rsidRPr="002A2A74" w:rsidRDefault="00C60F66" w:rsidP="005A32EA">
            <w:pPr>
              <w:jc w:val="center"/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318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14:paraId="0C27D96B" w14:textId="77777777" w:rsidR="00C60F66" w:rsidRPr="002A2A74" w:rsidRDefault="00C60F66" w:rsidP="005A32EA">
            <w:pPr>
              <w:jc w:val="center"/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</w:pPr>
          </w:p>
        </w:tc>
      </w:tr>
      <w:tr w:rsidR="00C60F66" w:rsidRPr="002A2A74" w14:paraId="0B03A1F0" w14:textId="77777777" w:rsidTr="00C60F66">
        <w:trPr>
          <w:trHeight w:val="318"/>
        </w:trPr>
        <w:tc>
          <w:tcPr>
            <w:tcW w:w="1230" w:type="dxa"/>
            <w:tcBorders>
              <w:bottom w:val="nil"/>
            </w:tcBorders>
            <w:shd w:val="clear" w:color="auto" w:fill="FFFFFF" w:themeFill="background1"/>
          </w:tcPr>
          <w:p w14:paraId="149224C9" w14:textId="77777777" w:rsidR="00C60F66" w:rsidRPr="002A2A74" w:rsidRDefault="00C60F66" w:rsidP="005A32E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288" w:type="dxa"/>
            <w:tcBorders>
              <w:bottom w:val="nil"/>
            </w:tcBorders>
            <w:shd w:val="clear" w:color="auto" w:fill="FFFFFF" w:themeFill="background1"/>
          </w:tcPr>
          <w:p w14:paraId="4599EA18" w14:textId="77777777" w:rsidR="00C60F66" w:rsidRPr="002A2A74" w:rsidRDefault="00C60F66" w:rsidP="005A32E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074" w:type="dxa"/>
            <w:tcBorders>
              <w:bottom w:val="nil"/>
            </w:tcBorders>
            <w:shd w:val="clear" w:color="auto" w:fill="FFFFFF" w:themeFill="background1"/>
          </w:tcPr>
          <w:p w14:paraId="3CB6619A" w14:textId="77777777" w:rsidR="00C60F66" w:rsidRPr="002A2A74" w:rsidRDefault="00C60F66" w:rsidP="005A32EA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FFFFFF" w:themeFill="background1"/>
          </w:tcPr>
          <w:p w14:paraId="3BCB2457" w14:textId="77777777" w:rsidR="00C60F66" w:rsidRPr="002A2A74" w:rsidRDefault="00C60F66" w:rsidP="005A32E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302" w:type="dxa"/>
            <w:tcBorders>
              <w:bottom w:val="nil"/>
            </w:tcBorders>
            <w:shd w:val="clear" w:color="auto" w:fill="FFFFFF" w:themeFill="background1"/>
          </w:tcPr>
          <w:p w14:paraId="7B3DFDCF" w14:textId="77777777" w:rsidR="00C60F66" w:rsidRPr="002A2A74" w:rsidRDefault="00C60F66" w:rsidP="005A32E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318" w:type="dxa"/>
            <w:tcBorders>
              <w:bottom w:val="nil"/>
            </w:tcBorders>
            <w:shd w:val="clear" w:color="auto" w:fill="FFFFFF" w:themeFill="background1"/>
          </w:tcPr>
          <w:p w14:paraId="143EF719" w14:textId="77777777" w:rsidR="00C60F66" w:rsidRPr="002A2A74" w:rsidRDefault="00C60F66" w:rsidP="005A32E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318" w:type="dxa"/>
            <w:tcBorders>
              <w:bottom w:val="nil"/>
            </w:tcBorders>
            <w:shd w:val="clear" w:color="auto" w:fill="FFFFFF" w:themeFill="background1"/>
          </w:tcPr>
          <w:p w14:paraId="4E9A282A" w14:textId="77777777" w:rsidR="00C60F66" w:rsidRPr="002A2A74" w:rsidRDefault="00C60F66" w:rsidP="005A32E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C60F66" w:rsidRPr="002A2A74" w14:paraId="7C06F958" w14:textId="77777777" w:rsidTr="00C60F66">
        <w:trPr>
          <w:trHeight w:val="31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5681D06" w14:textId="77777777" w:rsidR="00C60F66" w:rsidRPr="002A2A74" w:rsidRDefault="00C60F66" w:rsidP="005A32EA">
            <w:pPr>
              <w:jc w:val="center"/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62E48CC" w14:textId="77777777" w:rsidR="00C60F66" w:rsidRPr="002A2A74" w:rsidRDefault="00C60F66" w:rsidP="005A32EA">
            <w:pPr>
              <w:jc w:val="center"/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8AB76E0" w14:textId="77777777" w:rsidR="00C60F66" w:rsidRPr="002A2A74" w:rsidRDefault="00C60F66" w:rsidP="005A32EA">
            <w:pPr>
              <w:jc w:val="left"/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4FC5521" w14:textId="77777777" w:rsidR="00C60F66" w:rsidRPr="002A2A74" w:rsidRDefault="00C60F66" w:rsidP="005A32EA">
            <w:pPr>
              <w:jc w:val="center"/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1F5AA018" w14:textId="77777777" w:rsidR="00C60F66" w:rsidRPr="002A2A74" w:rsidRDefault="00C60F66" w:rsidP="005A32EA">
            <w:pPr>
              <w:jc w:val="center"/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2BC68AC" w14:textId="77777777" w:rsidR="00C60F66" w:rsidRPr="002A2A74" w:rsidRDefault="00C60F66" w:rsidP="005A32EA">
            <w:pPr>
              <w:jc w:val="center"/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10871EA" w14:textId="77777777" w:rsidR="00C60F66" w:rsidRPr="002A2A74" w:rsidRDefault="00C60F66" w:rsidP="005A32EA">
            <w:pPr>
              <w:jc w:val="center"/>
              <w:rPr>
                <w:rStyle w:val="StyleLatinTahomaComplexeTahoma"/>
                <w:rFonts w:ascii="Calibri" w:hAnsi="Calibri"/>
                <w:b/>
                <w:bCs/>
                <w:color w:val="000000"/>
              </w:rPr>
            </w:pPr>
          </w:p>
        </w:tc>
      </w:tr>
    </w:tbl>
    <w:p w14:paraId="32988EEB" w14:textId="77777777" w:rsidR="0080184E" w:rsidRPr="007F0581" w:rsidRDefault="00720D2B">
      <w:pPr>
        <w:rPr>
          <w:rFonts w:ascii="Calibri" w:hAnsi="Calibri"/>
        </w:rPr>
      </w:pPr>
      <w:r>
        <w:rPr>
          <w:b/>
          <w:noProof/>
          <w:sz w:val="28"/>
          <w:lang w:eastAsia="fr-FR"/>
        </w:rPr>
        <w:drawing>
          <wp:anchor distT="0" distB="0" distL="114300" distR="114300" simplePos="0" relativeHeight="251664384" behindDoc="1" locked="0" layoutInCell="1" allowOverlap="1" wp14:anchorId="1BA3F68B" wp14:editId="7C3600F1">
            <wp:simplePos x="0" y="0"/>
            <wp:positionH relativeFrom="column">
              <wp:posOffset>-916940</wp:posOffset>
            </wp:positionH>
            <wp:positionV relativeFrom="paragraph">
              <wp:posOffset>2444115</wp:posOffset>
            </wp:positionV>
            <wp:extent cx="7604760" cy="1211580"/>
            <wp:effectExtent l="19050" t="0" r="0" b="0"/>
            <wp:wrapNone/>
            <wp:docPr id="59" name="Image 7" descr="bande rouge + ombre sans adre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bande rouge + ombre sans adress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76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1AFA138" w14:textId="77777777" w:rsidR="0080184E" w:rsidRPr="007F0581" w:rsidRDefault="0080184E">
      <w:pPr>
        <w:pStyle w:val="StyleTITREManuelsVerdanaLatin22ptLatinGrasNonTou"/>
        <w:jc w:val="left"/>
        <w:rPr>
          <w:rFonts w:ascii="Calibri" w:hAnsi="Calibri"/>
          <w:caps/>
        </w:rPr>
      </w:pPr>
    </w:p>
    <w:p w14:paraId="507A9D05" w14:textId="3C4FEEBE" w:rsidR="0080184E" w:rsidRPr="007F0581" w:rsidRDefault="00F304D4" w:rsidP="00C04F61">
      <w:pPr>
        <w:pStyle w:val="StyleTITREManuelsVerdanaLatin22ptLatinGrasNonTou"/>
        <w:jc w:val="left"/>
        <w:rPr>
          <w:rFonts w:ascii="Calibri" w:hAnsi="Calibri"/>
        </w:rPr>
      </w:pPr>
      <w:r>
        <w:rPr>
          <w:rFonts w:ascii="Calibri" w:hAnsi="Calibri"/>
          <w:b w:val="0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CF2492" wp14:editId="0512C659">
                <wp:simplePos x="0" y="0"/>
                <wp:positionH relativeFrom="column">
                  <wp:posOffset>-591820</wp:posOffset>
                </wp:positionH>
                <wp:positionV relativeFrom="paragraph">
                  <wp:posOffset>1240790</wp:posOffset>
                </wp:positionV>
                <wp:extent cx="6887210" cy="436880"/>
                <wp:effectExtent l="3810" t="0" r="0" b="3810"/>
                <wp:wrapNone/>
                <wp:docPr id="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21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79FCF" w14:textId="77777777" w:rsidR="002A2A74" w:rsidRPr="002A2A74" w:rsidRDefault="002A2A74" w:rsidP="002A2A74">
                            <w:pPr>
                              <w:jc w:val="center"/>
                              <w:rPr>
                                <w:color w:val="FFFFFF"/>
                                <w:sz w:val="16"/>
                              </w:rPr>
                            </w:pPr>
                            <w:r w:rsidRPr="002A2A74">
                              <w:rPr>
                                <w:color w:val="FFFFFF"/>
                                <w:sz w:val="16"/>
                              </w:rPr>
                              <w:t xml:space="preserve">GROUPE PROGMAG - Z.A. de Clairac - 330 rue Saint-Exupéry - 26760 Beaumont les Valence </w:t>
                            </w:r>
                            <w:r w:rsidRPr="002A2A74">
                              <w:rPr>
                                <w:color w:val="FFFFFF"/>
                                <w:sz w:val="16"/>
                              </w:rPr>
                              <w:br/>
                              <w:t>Téléphone : +33 4 75 780 780 - Fax : +33 4 75 780 781 - Email : progmag@progmag.com - Site : http://www.progmag.com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F2492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7" type="#_x0000_t202" style="position:absolute;left:0;text-align:left;margin-left:-46.6pt;margin-top:97.7pt;width:542.3pt;height:3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" filled="f" stroked="f">
                <v:textbox>
                  <w:txbxContent>
                    <w:p w14:paraId="7D379FCF" w14:textId="77777777" w:rsidR="002A2A74" w:rsidRPr="002A2A74" w:rsidRDefault="002A2A74" w:rsidP="002A2A74">
                      <w:pPr>
                        <w:jc w:val="center"/>
                        <w:rPr>
                          <w:color w:val="FFFFFF"/>
                          <w:sz w:val="16"/>
                        </w:rPr>
                      </w:pPr>
                      <w:r w:rsidRPr="002A2A74">
                        <w:rPr>
                          <w:color w:val="FFFFFF"/>
                          <w:sz w:val="16"/>
                        </w:rPr>
                        <w:t xml:space="preserve">GROUPE PROGMAG - Z.A. de Clairac - 330 rue Saint-Exupéry - 26760 Beaumont les Valence </w:t>
                      </w:r>
                      <w:r w:rsidRPr="002A2A74">
                        <w:rPr>
                          <w:color w:val="FFFFFF"/>
                          <w:sz w:val="16"/>
                        </w:rPr>
                        <w:br/>
                        <w:t>Téléphone : +33 4 75 780 780 - Fax : +33 4 75 780 781 - Email : progmag@progmag.com - Site : http://www.progmag.com</w:t>
                      </w:r>
                    </w:p>
                  </w:txbxContent>
                </v:textbox>
              </v:shape>
            </w:pict>
          </mc:Fallback>
        </mc:AlternateContent>
      </w:r>
      <w:r w:rsidR="007F0581">
        <w:rPr>
          <w:rFonts w:ascii="Calibri" w:hAnsi="Calibri"/>
          <w:sz w:val="28"/>
        </w:rPr>
        <w:br w:type="page"/>
      </w:r>
    </w:p>
    <w:p w14:paraId="0AE69F70" w14:textId="658F4014" w:rsidR="0080184E" w:rsidRPr="007F0581" w:rsidRDefault="00F304D4">
      <w:pPr>
        <w:rPr>
          <w:rStyle w:val="StyleLatinTahomaComplexeTahoma"/>
          <w:rFonts w:ascii="Calibri" w:hAnsi="Calibri"/>
        </w:rPr>
      </w:pPr>
      <w:r>
        <w:rPr>
          <w:rFonts w:ascii="Calibri" w:hAnsi="Calibri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BADB2B" wp14:editId="0AA13587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6400800" cy="457200"/>
                <wp:effectExtent l="0" t="3175" r="2540" b="0"/>
                <wp:wrapNone/>
                <wp:docPr id="1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42E2C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DF8B0" w14:textId="77777777" w:rsidR="00796C59" w:rsidRPr="00F9103F" w:rsidRDefault="00796C59" w:rsidP="00796C5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52"/>
                                <w:szCs w:val="52"/>
                              </w:rPr>
                            </w:pPr>
                            <w:r w:rsidRPr="00F9103F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52"/>
                                <w:szCs w:val="52"/>
                              </w:rPr>
                              <w:t>SOMMAIRE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ADB2B" id="Rectangle 47" o:spid="_x0000_s1028" style="position:absolute;left:0;text-align:left;margin-left:0;margin-top:5.65pt;width:7in;height:3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" fillcolor="#e42e2c" stroked="f">
                <v:fill rotate="t" angle="90" focus="100%" type="gradient"/>
                <v:textbox>
                  <w:txbxContent>
                    <w:p w14:paraId="038DF8B0" w14:textId="77777777" w:rsidR="00796C59" w:rsidRPr="00F9103F" w:rsidRDefault="00796C59" w:rsidP="00796C59">
                      <w:pP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52"/>
                          <w:szCs w:val="52"/>
                        </w:rPr>
                      </w:pPr>
                      <w:r w:rsidRPr="00F9103F"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52"/>
                          <w:szCs w:val="52"/>
                        </w:rPr>
                        <w:t>SOMMAIRE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7F3E43" w14:textId="77777777" w:rsidR="0080184E" w:rsidRPr="007F0581" w:rsidRDefault="000A2203" w:rsidP="000A2203">
      <w:pPr>
        <w:pStyle w:val="StyleTITREManuelsLatinVerdanaComplexeTahomaLatin2"/>
        <w:tabs>
          <w:tab w:val="center" w:pos="4785"/>
          <w:tab w:val="left" w:pos="6525"/>
        </w:tabs>
        <w:jc w:val="left"/>
        <w:rPr>
          <w:rFonts w:ascii="Calibri" w:hAnsi="Calibri"/>
        </w:rPr>
      </w:pPr>
      <w:r w:rsidRPr="007F0581">
        <w:rPr>
          <w:rFonts w:ascii="Calibri" w:hAnsi="Calibri"/>
        </w:rPr>
        <w:tab/>
      </w:r>
      <w:r w:rsidRPr="007F0581">
        <w:rPr>
          <w:rFonts w:ascii="Calibri" w:hAnsi="Calibri"/>
        </w:rPr>
        <w:tab/>
      </w:r>
      <w:r w:rsidRPr="007F0581">
        <w:rPr>
          <w:rFonts w:ascii="Calibri" w:hAnsi="Calibri"/>
        </w:rPr>
        <w:tab/>
      </w:r>
    </w:p>
    <w:p w14:paraId="4884817B" w14:textId="77777777" w:rsidR="000A2203" w:rsidRPr="007F0581" w:rsidRDefault="000A2203">
      <w:pPr>
        <w:pStyle w:val="StyleTITREManuelsLatinVerdanaComplexeTahomaLatin2"/>
        <w:rPr>
          <w:rFonts w:ascii="Calibri" w:hAnsi="Calibri"/>
        </w:rPr>
      </w:pPr>
    </w:p>
    <w:p w14:paraId="1E68302A" w14:textId="77777777" w:rsidR="0080184E" w:rsidRPr="007F0581" w:rsidRDefault="0080184E">
      <w:pPr>
        <w:rPr>
          <w:rStyle w:val="StyleLatinTahomaComplexeTahoma"/>
          <w:rFonts w:ascii="Calibri" w:hAnsi="Calibri"/>
        </w:rPr>
      </w:pPr>
    </w:p>
    <w:p w14:paraId="1E0C84FD" w14:textId="77777777" w:rsidR="0080184E" w:rsidRPr="007F0581" w:rsidRDefault="0080184E">
      <w:pPr>
        <w:rPr>
          <w:rStyle w:val="StyleLatinTahomaComplexeTahoma"/>
          <w:rFonts w:ascii="Calibri" w:hAnsi="Calibri"/>
        </w:rPr>
      </w:pPr>
    </w:p>
    <w:p w14:paraId="6156AD8F" w14:textId="77777777" w:rsidR="0080184E" w:rsidRPr="002B472C" w:rsidRDefault="0080184E">
      <w:pPr>
        <w:rPr>
          <w:rStyle w:val="StyleLatinTahomaComplexeTahoma"/>
          <w:rFonts w:ascii="Calibri" w:hAnsi="Calibri"/>
          <w:sz w:val="24"/>
        </w:rPr>
      </w:pPr>
    </w:p>
    <w:p w14:paraId="36A6BD77" w14:textId="632F4497" w:rsidR="00A22728" w:rsidRDefault="002727BC">
      <w:pPr>
        <w:pStyle w:val="TM1"/>
        <w:tabs>
          <w:tab w:val="left" w:pos="66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FR"/>
        </w:rPr>
      </w:pPr>
      <w:r w:rsidRPr="002B472C">
        <w:rPr>
          <w:rFonts w:ascii="Calibri" w:hAnsi="Calibri" w:cs="Tahoma"/>
          <w:sz w:val="24"/>
        </w:rPr>
        <w:fldChar w:fldCharType="begin"/>
      </w:r>
      <w:r w:rsidR="0080184E" w:rsidRPr="002B472C">
        <w:rPr>
          <w:rFonts w:ascii="Calibri" w:hAnsi="Calibri" w:cs="Tahoma"/>
          <w:sz w:val="24"/>
        </w:rPr>
        <w:instrText xml:space="preserve"> TOC \o "1-3" \h \z \u </w:instrText>
      </w:r>
      <w:r w:rsidRPr="002B472C">
        <w:rPr>
          <w:rFonts w:ascii="Calibri" w:hAnsi="Calibri" w:cs="Tahoma"/>
          <w:sz w:val="24"/>
        </w:rPr>
        <w:fldChar w:fldCharType="separate"/>
      </w:r>
      <w:hyperlink w:anchor="_Toc87884070" w:history="1">
        <w:r w:rsidR="00A22728" w:rsidRPr="00D73263">
          <w:rPr>
            <w:rStyle w:val="Lienhypertexte"/>
            <w:noProof/>
          </w:rPr>
          <w:t>1</w:t>
        </w:r>
        <w:r w:rsidR="00A22728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A22728" w:rsidRPr="00D73263">
          <w:rPr>
            <w:rStyle w:val="Lienhypertexte"/>
            <w:noProof/>
          </w:rPr>
          <w:t>AVANT PROPOS</w:t>
        </w:r>
        <w:r w:rsidR="00A22728">
          <w:rPr>
            <w:noProof/>
            <w:webHidden/>
          </w:rPr>
          <w:tab/>
        </w:r>
        <w:r w:rsidR="00A22728">
          <w:rPr>
            <w:noProof/>
            <w:webHidden/>
          </w:rPr>
          <w:fldChar w:fldCharType="begin"/>
        </w:r>
        <w:r w:rsidR="00A22728">
          <w:rPr>
            <w:noProof/>
            <w:webHidden/>
          </w:rPr>
          <w:instrText xml:space="preserve"> PAGEREF _Toc87884070 \h </w:instrText>
        </w:r>
        <w:r w:rsidR="00A22728">
          <w:rPr>
            <w:noProof/>
            <w:webHidden/>
          </w:rPr>
        </w:r>
        <w:r w:rsidR="00A22728">
          <w:rPr>
            <w:noProof/>
            <w:webHidden/>
          </w:rPr>
          <w:fldChar w:fldCharType="separate"/>
        </w:r>
        <w:r w:rsidR="006101A8">
          <w:rPr>
            <w:noProof/>
            <w:webHidden/>
          </w:rPr>
          <w:t>3</w:t>
        </w:r>
        <w:r w:rsidR="00A22728">
          <w:rPr>
            <w:noProof/>
            <w:webHidden/>
          </w:rPr>
          <w:fldChar w:fldCharType="end"/>
        </w:r>
      </w:hyperlink>
    </w:p>
    <w:p w14:paraId="35BF5D04" w14:textId="3DB86B74" w:rsidR="00A22728" w:rsidRDefault="00A22728">
      <w:pPr>
        <w:pStyle w:val="TM1"/>
        <w:tabs>
          <w:tab w:val="left" w:pos="66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87884071" w:history="1">
        <w:r w:rsidRPr="00D73263">
          <w:rPr>
            <w:rStyle w:val="Lienhypertexte"/>
            <w:noProof/>
          </w:rPr>
          <w:t>2</w:t>
        </w:r>
        <w:r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Pr="00D73263">
          <w:rPr>
            <w:rStyle w:val="Lienhypertexte"/>
            <w:noProof/>
          </w:rPr>
          <w:t>CREATION ET MISE A JOUR DE LA BASE ECOLE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_Toc87884071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01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9C2844" w14:textId="096033AE" w:rsidR="0080184E" w:rsidRPr="007F0581" w:rsidRDefault="002727BC">
      <w:pPr>
        <w:rPr>
          <w:rStyle w:val="StyleLatinTahomaComplexeTahoma"/>
          <w:rFonts w:ascii="Calibri" w:hAnsi="Calibri"/>
        </w:rPr>
      </w:pPr>
      <w:r w:rsidRPr="002B472C">
        <w:rPr>
          <w:rFonts w:ascii="Calibri" w:hAnsi="Calibri" w:cs="Tahoma"/>
          <w:sz w:val="24"/>
        </w:rPr>
        <w:fldChar w:fldCharType="end"/>
      </w:r>
    </w:p>
    <w:p w14:paraId="57C1867A" w14:textId="77777777" w:rsidR="0080184E" w:rsidRPr="007F0581" w:rsidRDefault="0080184E">
      <w:pPr>
        <w:rPr>
          <w:rStyle w:val="StyleLatinTahomaComplexeTahoma"/>
          <w:rFonts w:ascii="Calibri" w:hAnsi="Calibri"/>
        </w:rPr>
      </w:pPr>
    </w:p>
    <w:p w14:paraId="3650E4FE" w14:textId="77777777" w:rsidR="0080184E" w:rsidRPr="007F0581" w:rsidRDefault="0080184E">
      <w:pPr>
        <w:rPr>
          <w:rStyle w:val="StyleLatinTahomaComplexeTahoma"/>
          <w:rFonts w:ascii="Calibri" w:hAnsi="Calibri"/>
        </w:rPr>
      </w:pPr>
    </w:p>
    <w:p w14:paraId="586DA29D" w14:textId="77777777" w:rsidR="0080184E" w:rsidRPr="007F0581" w:rsidRDefault="0080184E">
      <w:pPr>
        <w:rPr>
          <w:rStyle w:val="StyleLatinTahomaComplexeTahoma"/>
          <w:rFonts w:ascii="Calibri" w:hAnsi="Calibri"/>
        </w:rPr>
      </w:pPr>
    </w:p>
    <w:p w14:paraId="01043FAC" w14:textId="77777777" w:rsidR="0080184E" w:rsidRPr="007F0581" w:rsidRDefault="0080184E">
      <w:pPr>
        <w:rPr>
          <w:rStyle w:val="StyleLatinTahomaComplexeTahoma"/>
          <w:rFonts w:ascii="Calibri" w:hAnsi="Calibri"/>
        </w:rPr>
      </w:pPr>
    </w:p>
    <w:p w14:paraId="1B0B6CC6" w14:textId="77777777" w:rsidR="0080184E" w:rsidRPr="007F0581" w:rsidRDefault="0080184E">
      <w:pPr>
        <w:rPr>
          <w:rStyle w:val="StyleLatinTahomaComplexeTahoma"/>
          <w:rFonts w:ascii="Calibri" w:hAnsi="Calibri"/>
        </w:rPr>
      </w:pPr>
    </w:p>
    <w:p w14:paraId="20589FC1" w14:textId="77777777" w:rsidR="0080184E" w:rsidRPr="007F0581" w:rsidRDefault="0080184E">
      <w:pPr>
        <w:rPr>
          <w:rStyle w:val="StyleLatinTahomaComplexeTahoma"/>
          <w:rFonts w:ascii="Calibri" w:hAnsi="Calibri"/>
        </w:rPr>
      </w:pPr>
    </w:p>
    <w:p w14:paraId="02F57A75" w14:textId="77777777" w:rsidR="0080184E" w:rsidRPr="007F0581" w:rsidRDefault="0080184E">
      <w:pPr>
        <w:rPr>
          <w:rStyle w:val="StyleLatinTahomaComplexeTahoma"/>
          <w:rFonts w:ascii="Calibri" w:hAnsi="Calibri"/>
        </w:rPr>
      </w:pPr>
    </w:p>
    <w:p w14:paraId="1E679357" w14:textId="77777777" w:rsidR="0080184E" w:rsidRPr="007F0581" w:rsidRDefault="0080184E">
      <w:pPr>
        <w:rPr>
          <w:rStyle w:val="StyleLatinTahomaComplexeTahoma"/>
          <w:rFonts w:ascii="Calibri" w:hAnsi="Calibri"/>
        </w:rPr>
      </w:pPr>
    </w:p>
    <w:p w14:paraId="068C2E9D" w14:textId="77777777" w:rsidR="0080184E" w:rsidRPr="007F0581" w:rsidRDefault="0080184E">
      <w:pPr>
        <w:rPr>
          <w:rStyle w:val="StyleLatinTahomaComplexeTahoma"/>
          <w:rFonts w:ascii="Calibri" w:hAnsi="Calibri"/>
        </w:rPr>
      </w:pPr>
    </w:p>
    <w:p w14:paraId="4AE50022" w14:textId="77777777" w:rsidR="0080184E" w:rsidRPr="007F0581" w:rsidRDefault="0080184E">
      <w:pPr>
        <w:rPr>
          <w:rStyle w:val="StyleLatinTahomaComplexeTahoma"/>
          <w:rFonts w:ascii="Calibri" w:hAnsi="Calibri"/>
        </w:rPr>
      </w:pPr>
    </w:p>
    <w:p w14:paraId="4E42F84C" w14:textId="77777777" w:rsidR="0080184E" w:rsidRPr="007F0581" w:rsidRDefault="0080184E">
      <w:pPr>
        <w:rPr>
          <w:rStyle w:val="StyleLatinTahomaComplexeTahoma"/>
          <w:rFonts w:ascii="Calibri" w:hAnsi="Calibri"/>
        </w:rPr>
      </w:pPr>
    </w:p>
    <w:p w14:paraId="7A3C58F8" w14:textId="77777777" w:rsidR="0080184E" w:rsidRPr="007F0581" w:rsidRDefault="0080184E">
      <w:pPr>
        <w:rPr>
          <w:rStyle w:val="StyleLatinTahomaComplexeTahoma"/>
          <w:rFonts w:ascii="Calibri" w:hAnsi="Calibri"/>
        </w:rPr>
      </w:pPr>
    </w:p>
    <w:p w14:paraId="782E085E" w14:textId="77777777" w:rsidR="0080184E" w:rsidRPr="007F0581" w:rsidRDefault="0080184E">
      <w:pPr>
        <w:rPr>
          <w:rStyle w:val="StyleLatinTahomaComplexeTahoma"/>
          <w:rFonts w:ascii="Calibri" w:hAnsi="Calibri"/>
        </w:rPr>
      </w:pPr>
    </w:p>
    <w:p w14:paraId="1903FC1B" w14:textId="77777777" w:rsidR="0080184E" w:rsidRPr="007F0581" w:rsidRDefault="0080184E">
      <w:pPr>
        <w:rPr>
          <w:rStyle w:val="StyleLatinTahomaComplexeTahoma"/>
          <w:rFonts w:ascii="Calibri" w:hAnsi="Calibri"/>
        </w:rPr>
      </w:pPr>
    </w:p>
    <w:p w14:paraId="48EB5852" w14:textId="77777777" w:rsidR="0080184E" w:rsidRPr="007F0581" w:rsidRDefault="0080184E">
      <w:pPr>
        <w:rPr>
          <w:rStyle w:val="StyleLatinTahomaComplexeTahoma"/>
          <w:rFonts w:ascii="Calibri" w:hAnsi="Calibri"/>
        </w:rPr>
      </w:pPr>
    </w:p>
    <w:p w14:paraId="07A82AB1" w14:textId="77777777" w:rsidR="0080184E" w:rsidRPr="007F0581" w:rsidRDefault="0080184E">
      <w:pPr>
        <w:rPr>
          <w:rStyle w:val="StyleLatinTahomaComplexeTahoma"/>
          <w:rFonts w:ascii="Calibri" w:hAnsi="Calibri"/>
        </w:rPr>
      </w:pPr>
    </w:p>
    <w:p w14:paraId="597A872A" w14:textId="77777777" w:rsidR="0080184E" w:rsidRPr="007F0581" w:rsidRDefault="0080184E">
      <w:pPr>
        <w:rPr>
          <w:rStyle w:val="StyleLatinTahomaComplexeTahoma"/>
          <w:rFonts w:ascii="Calibri" w:hAnsi="Calibri"/>
        </w:rPr>
      </w:pPr>
    </w:p>
    <w:p w14:paraId="4CA03F4F" w14:textId="77777777" w:rsidR="0080184E" w:rsidRPr="007F0581" w:rsidRDefault="0080184E">
      <w:pPr>
        <w:rPr>
          <w:rStyle w:val="StyleLatinTahomaComplexeTahoma"/>
          <w:rFonts w:ascii="Calibri" w:hAnsi="Calibri"/>
        </w:rPr>
      </w:pPr>
    </w:p>
    <w:p w14:paraId="3AA98680" w14:textId="77777777" w:rsidR="0080184E" w:rsidRPr="007F0581" w:rsidRDefault="0080184E">
      <w:pPr>
        <w:rPr>
          <w:rStyle w:val="StyleLatinTahomaComplexeTahoma"/>
          <w:rFonts w:ascii="Calibri" w:hAnsi="Calibri"/>
        </w:rPr>
      </w:pPr>
    </w:p>
    <w:p w14:paraId="1499BD4F" w14:textId="77777777" w:rsidR="0080184E" w:rsidRPr="007F0581" w:rsidRDefault="0080184E">
      <w:pPr>
        <w:rPr>
          <w:rStyle w:val="StyleLatinTahomaComplexeTahoma"/>
          <w:rFonts w:ascii="Calibri" w:hAnsi="Calibri"/>
        </w:rPr>
      </w:pPr>
    </w:p>
    <w:p w14:paraId="69004D3F" w14:textId="77777777" w:rsidR="0080184E" w:rsidRPr="007F0581" w:rsidRDefault="0080184E">
      <w:pPr>
        <w:rPr>
          <w:rStyle w:val="StyleLatinTahomaComplexeTahoma"/>
          <w:rFonts w:ascii="Calibri" w:hAnsi="Calibri"/>
        </w:rPr>
      </w:pPr>
    </w:p>
    <w:p w14:paraId="4BA06A04" w14:textId="77777777" w:rsidR="0080184E" w:rsidRPr="007F0581" w:rsidRDefault="0080184E">
      <w:pPr>
        <w:rPr>
          <w:rStyle w:val="StyleLatinTahomaComplexeTahoma"/>
          <w:rFonts w:ascii="Calibri" w:hAnsi="Calibri"/>
        </w:rPr>
      </w:pPr>
    </w:p>
    <w:p w14:paraId="640FE628" w14:textId="77777777" w:rsidR="00061B97" w:rsidRPr="007F0581" w:rsidRDefault="0080184E" w:rsidP="00061B97">
      <w:pPr>
        <w:pStyle w:val="Titre1"/>
      </w:pPr>
      <w:r w:rsidRPr="007F0581">
        <w:rPr>
          <w:rStyle w:val="StyleLatinTahomaComplexeTahoma"/>
          <w:rFonts w:ascii="Calibri" w:hAnsi="Calibri"/>
        </w:rPr>
        <w:br w:type="page"/>
      </w:r>
      <w:bookmarkStart w:id="0" w:name="_Toc87884070"/>
      <w:r w:rsidR="00061B97" w:rsidRPr="007F0581">
        <w:lastRenderedPageBreak/>
        <w:t>AVANT PROPOS</w:t>
      </w:r>
      <w:bookmarkEnd w:id="0"/>
    </w:p>
    <w:p w14:paraId="24D9F5D9" w14:textId="77777777" w:rsidR="0057541A" w:rsidRDefault="0057541A">
      <w:pPr>
        <w:jc w:val="left"/>
      </w:pPr>
      <w:r>
        <w:t>La base école est disponible en version 3 de Point de Vente, à partir de la version 3.3.3.</w:t>
      </w:r>
    </w:p>
    <w:p w14:paraId="58B9551B" w14:textId="77777777" w:rsidR="0057541A" w:rsidRDefault="0057541A">
      <w:pPr>
        <w:jc w:val="left"/>
      </w:pPr>
    </w:p>
    <w:p w14:paraId="5902CD64" w14:textId="77777777" w:rsidR="0057541A" w:rsidRDefault="0057541A">
      <w:pPr>
        <w:jc w:val="left"/>
      </w:pPr>
      <w:r>
        <w:t>Elle peut être installée sur un poste qui n’est pas le poste serveur.</w:t>
      </w:r>
    </w:p>
    <w:p w14:paraId="5B8E5456" w14:textId="77777777" w:rsidR="0057541A" w:rsidRDefault="0057541A">
      <w:pPr>
        <w:jc w:val="left"/>
      </w:pPr>
      <w:r>
        <w:t xml:space="preserve">Dans ce cas, il faudra </w:t>
      </w:r>
      <w:r w:rsidR="007E5483">
        <w:t xml:space="preserve">installer </w:t>
      </w:r>
      <w:r>
        <w:t xml:space="preserve">un serveur de base de données PostgreSQL </w:t>
      </w:r>
      <w:r w:rsidR="007E5483">
        <w:t xml:space="preserve">en </w:t>
      </w:r>
      <w:r>
        <w:t>version 10.</w:t>
      </w:r>
    </w:p>
    <w:p w14:paraId="6A12FF17" w14:textId="77777777" w:rsidR="00D5399A" w:rsidRPr="007F0581" w:rsidRDefault="0057541A" w:rsidP="00D5399A">
      <w:pPr>
        <w:pStyle w:val="Titre1"/>
      </w:pPr>
      <w:bookmarkStart w:id="1" w:name="_Toc87884071"/>
      <w:r>
        <w:t>CREATION ET MISE A JOUR DE LA BASE ECOLE</w:t>
      </w:r>
      <w:bookmarkEnd w:id="1"/>
    </w:p>
    <w:p w14:paraId="75D0FD94" w14:textId="77777777" w:rsidR="00D5399A" w:rsidRPr="007F0581" w:rsidRDefault="00D5399A" w:rsidP="00D5399A">
      <w:pPr>
        <w:rPr>
          <w:rFonts w:ascii="Calibri" w:hAnsi="Calibri" w:cs="Tahoma"/>
        </w:rPr>
      </w:pPr>
    </w:p>
    <w:p w14:paraId="6D9D0A01" w14:textId="77777777" w:rsidR="0057541A" w:rsidRPr="007F0581" w:rsidRDefault="0057541A" w:rsidP="0057541A">
      <w:r>
        <w:t>Pour lancer la création ou la mise à jour de la base école, cliquez sur Configuration outils / Maintenance / Autres traitements / Création / Mise à jour de la base école :</w:t>
      </w:r>
    </w:p>
    <w:p w14:paraId="3C95B04A" w14:textId="77777777" w:rsidR="0057541A" w:rsidRPr="007F0581" w:rsidRDefault="0057541A" w:rsidP="0057541A">
      <w:pPr>
        <w:pStyle w:val="Corpsdetexte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noProof/>
          <w:sz w:val="20"/>
          <w:szCs w:val="20"/>
        </w:rPr>
        <w:drawing>
          <wp:inline distT="0" distB="0" distL="0" distR="0" wp14:anchorId="3A76CA34" wp14:editId="7A37EE99">
            <wp:extent cx="5759450" cy="3483173"/>
            <wp:effectExtent l="19050" t="0" r="0" b="0"/>
            <wp:docPr id="2" name="Image 1" descr="C:\Users\DEV\Documents\ShareX\Screenshots\2019-06\PVG5_2019-06-07_08-5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Documents\ShareX\Screenshots\2019-06\PVG5_2019-06-07_08-53-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8DE53" w14:textId="77777777" w:rsidR="00D5399A" w:rsidRPr="007F0581" w:rsidRDefault="00D5399A" w:rsidP="002177D5"/>
    <w:p w14:paraId="66FF56A0" w14:textId="4B95A913" w:rsidR="007E5483" w:rsidRDefault="00BD3845" w:rsidP="002177D5">
      <w:r>
        <w:t xml:space="preserve">Le </w:t>
      </w:r>
      <w:r w:rsidR="00A22728">
        <w:t>message suivant</w:t>
      </w:r>
      <w:r>
        <w:t xml:space="preserve"> pour permet de savoir </w:t>
      </w:r>
      <w:r w:rsidR="00A22728">
        <w:t>où</w:t>
      </w:r>
      <w:r>
        <w:t xml:space="preserve"> seront sauvegardés les répertoires de travail </w:t>
      </w:r>
      <w:r w:rsidR="007E5483">
        <w:t>:</w:t>
      </w:r>
    </w:p>
    <w:p w14:paraId="6CAB20B9" w14:textId="77777777" w:rsidR="00BD3845" w:rsidRDefault="00BD3845" w:rsidP="002177D5"/>
    <w:p w14:paraId="7C1348EC" w14:textId="77777777" w:rsidR="007E5483" w:rsidRDefault="007E5483" w:rsidP="002177D5">
      <w:r>
        <w:rPr>
          <w:noProof/>
          <w:lang w:eastAsia="fr-FR"/>
        </w:rPr>
        <w:drawing>
          <wp:inline distT="0" distB="0" distL="0" distR="0" wp14:anchorId="4EC96F3F" wp14:editId="20BDB3E8">
            <wp:extent cx="2981619" cy="1749287"/>
            <wp:effectExtent l="19050" t="0" r="9231" b="0"/>
            <wp:docPr id="3" name="Image 2" descr="C:\Users\DEV\Documents\ShareX\Screenshots\2019-06\2019-06-07_09-13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\Documents\ShareX\Screenshots\2019-06\2019-06-07_09-13-1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895" cy="174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3845">
        <w:t xml:space="preserve"> </w:t>
      </w:r>
    </w:p>
    <w:p w14:paraId="0AE17F59" w14:textId="77777777" w:rsidR="007E5483" w:rsidRDefault="007E5483" w:rsidP="002177D5"/>
    <w:p w14:paraId="07DF2552" w14:textId="77777777" w:rsidR="00D5399A" w:rsidRPr="007F0581" w:rsidRDefault="007E5483" w:rsidP="002177D5">
      <w:r>
        <w:t xml:space="preserve">Une fois le traitement terminé, </w:t>
      </w:r>
      <w:r w:rsidR="00BD3845">
        <w:t>le raccourci</w:t>
      </w:r>
      <w:r>
        <w:t xml:space="preserve"> pour lancer la base école </w:t>
      </w:r>
      <w:r w:rsidR="009861DE">
        <w:t>est</w:t>
      </w:r>
      <w:r>
        <w:t xml:space="preserve"> disponible sur le bureau Windows.</w:t>
      </w:r>
    </w:p>
    <w:p w14:paraId="31587F5E" w14:textId="77777777" w:rsidR="002177D5" w:rsidRPr="002177D5" w:rsidRDefault="002177D5" w:rsidP="002177D5"/>
    <w:sectPr w:rsidR="002177D5" w:rsidRPr="002177D5" w:rsidSect="00F9103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928" w:right="1418" w:bottom="1418" w:left="1418" w:header="709" w:footer="70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91B8F" w14:textId="77777777" w:rsidR="004375AB" w:rsidRDefault="004375AB">
      <w:r>
        <w:separator/>
      </w:r>
    </w:p>
  </w:endnote>
  <w:endnote w:type="continuationSeparator" w:id="0">
    <w:p w14:paraId="548DF3F2" w14:textId="77777777" w:rsidR="004375AB" w:rsidRDefault="00437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dCn BT">
    <w:altName w:val="Arial Narrow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F00CD" w14:textId="77777777" w:rsidR="002727BC" w:rsidRDefault="00A83351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8233A" w14:textId="77777777" w:rsidR="0080184E" w:rsidRPr="00F9103F" w:rsidRDefault="00F9103F" w:rsidP="00F9103F">
    <w:pPr>
      <w:jc w:val="right"/>
      <w:rPr>
        <w:rFonts w:ascii="Calibri" w:hAnsi="Calibri" w:cs="Tahoma"/>
        <w:color w:val="FFFFFF"/>
      </w:rPr>
    </w:pP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 w:rsidRPr="00210643">
      <w:rPr>
        <w:rFonts w:ascii="Calibri" w:hAnsi="Calibri" w:cs="Tahoma"/>
        <w:color w:val="FFFFFF"/>
      </w:rPr>
      <w:t xml:space="preserve">Page </w:t>
    </w:r>
    <w:r w:rsidR="002727BC" w:rsidRPr="00210643">
      <w:rPr>
        <w:rStyle w:val="Numrodepage"/>
        <w:rFonts w:ascii="Calibri" w:hAnsi="Calibri" w:cs="Tahoma"/>
        <w:color w:val="FFFFFF"/>
      </w:rPr>
      <w:fldChar w:fldCharType="begin"/>
    </w:r>
    <w:r w:rsidRPr="00210643">
      <w:rPr>
        <w:rStyle w:val="Numrodepage"/>
        <w:rFonts w:ascii="Calibri" w:hAnsi="Calibri" w:cs="Tahoma"/>
        <w:color w:val="FFFFFF"/>
      </w:rPr>
      <w:instrText xml:space="preserve"> PAGE </w:instrText>
    </w:r>
    <w:r w:rsidR="002727BC" w:rsidRPr="00210643">
      <w:rPr>
        <w:rStyle w:val="Numrodepage"/>
        <w:rFonts w:ascii="Calibri" w:hAnsi="Calibri" w:cs="Tahoma"/>
        <w:color w:val="FFFFFF"/>
      </w:rPr>
      <w:fldChar w:fldCharType="separate"/>
    </w:r>
    <w:r w:rsidR="009861DE">
      <w:rPr>
        <w:rStyle w:val="Numrodepage"/>
        <w:rFonts w:ascii="Calibri" w:hAnsi="Calibri" w:cs="Tahoma"/>
        <w:noProof/>
        <w:color w:val="FFFFFF"/>
      </w:rPr>
      <w:t>4</w:t>
    </w:r>
    <w:r w:rsidR="002727BC" w:rsidRPr="00210643">
      <w:rPr>
        <w:rStyle w:val="Numrodepage"/>
        <w:rFonts w:ascii="Calibri" w:hAnsi="Calibri" w:cs="Tahoma"/>
        <w:color w:val="FFFFFF"/>
      </w:rPr>
      <w:fldChar w:fldCharType="end"/>
    </w:r>
    <w:r w:rsidRPr="00210643">
      <w:rPr>
        <w:rStyle w:val="Numrodepage"/>
        <w:rFonts w:ascii="Calibri" w:hAnsi="Calibri" w:cs="Tahoma"/>
        <w:color w:val="FFFFFF"/>
      </w:rPr>
      <w:t>/</w:t>
    </w:r>
    <w:r w:rsidR="004375AB">
      <w:fldChar w:fldCharType="begin"/>
    </w:r>
    <w:r w:rsidR="004375AB">
      <w:instrText xml:space="preserve"> NUMPAGES  \* MERGEFORMAT </w:instrText>
    </w:r>
    <w:r w:rsidR="004375AB">
      <w:fldChar w:fldCharType="separate"/>
    </w:r>
    <w:r w:rsidR="009861DE" w:rsidRPr="009861DE">
      <w:rPr>
        <w:rStyle w:val="Numrodepage"/>
        <w:rFonts w:ascii="Calibri" w:hAnsi="Calibri"/>
        <w:noProof/>
        <w:color w:val="FFFFFF"/>
      </w:rPr>
      <w:t>5</w:t>
    </w:r>
    <w:r w:rsidR="004375AB">
      <w:rPr>
        <w:rStyle w:val="Numrodepage"/>
        <w:rFonts w:ascii="Calibri" w:hAnsi="Calibri"/>
        <w:noProof/>
        <w:color w:val="FFFFFF"/>
      </w:rPr>
      <w:fldChar w:fldCharType="end"/>
    </w:r>
    <w:r w:rsidR="00720D2B">
      <w:rPr>
        <w:rFonts w:cs="Calibri"/>
        <w:noProof/>
        <w:color w:val="FFFFFF"/>
        <w:lang w:eastAsia="fr-FR"/>
      </w:rPr>
      <w:drawing>
        <wp:anchor distT="0" distB="0" distL="114300" distR="114300" simplePos="0" relativeHeight="251660288" behindDoc="1" locked="0" layoutInCell="1" allowOverlap="1" wp14:anchorId="68A9F86E" wp14:editId="5BAC772A">
          <wp:simplePos x="0" y="0"/>
          <wp:positionH relativeFrom="column">
            <wp:posOffset>-916940</wp:posOffset>
          </wp:positionH>
          <wp:positionV relativeFrom="paragraph">
            <wp:posOffset>-608330</wp:posOffset>
          </wp:positionV>
          <wp:extent cx="7604760" cy="1211580"/>
          <wp:effectExtent l="19050" t="0" r="0" b="0"/>
          <wp:wrapNone/>
          <wp:docPr id="28" name="Image 7" descr="bande rouge + ombre sans adress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bande rouge + ombre sans adress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1211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20D2B">
      <w:rPr>
        <w:rFonts w:cs="Calibri"/>
        <w:noProof/>
        <w:color w:val="FFFFFF"/>
        <w:lang w:eastAsia="fr-FR"/>
      </w:rPr>
      <w:drawing>
        <wp:anchor distT="0" distB="0" distL="114300" distR="114300" simplePos="0" relativeHeight="251659264" behindDoc="1" locked="0" layoutInCell="1" allowOverlap="1" wp14:anchorId="026472FC" wp14:editId="629BD029">
          <wp:simplePos x="0" y="0"/>
          <wp:positionH relativeFrom="margin">
            <wp:posOffset>-3175</wp:posOffset>
          </wp:positionH>
          <wp:positionV relativeFrom="paragraph">
            <wp:posOffset>9620885</wp:posOffset>
          </wp:positionV>
          <wp:extent cx="7566660" cy="1074420"/>
          <wp:effectExtent l="19050" t="0" r="0" b="0"/>
          <wp:wrapNone/>
          <wp:docPr id="27" name="Image 24" descr="bande rouge + ombre sans adres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4" descr="bande rouge + ombre sans adress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660" cy="1074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20D2B">
      <w:rPr>
        <w:rFonts w:cs="Calibri"/>
        <w:noProof/>
        <w:color w:val="FFFFFF"/>
        <w:lang w:eastAsia="fr-FR"/>
      </w:rPr>
      <w:drawing>
        <wp:anchor distT="0" distB="0" distL="114300" distR="114300" simplePos="0" relativeHeight="251657216" behindDoc="1" locked="0" layoutInCell="1" allowOverlap="1" wp14:anchorId="0E8DB1F5" wp14:editId="6CF0AE30">
          <wp:simplePos x="0" y="0"/>
          <wp:positionH relativeFrom="margin">
            <wp:posOffset>-3175</wp:posOffset>
          </wp:positionH>
          <wp:positionV relativeFrom="paragraph">
            <wp:posOffset>9620885</wp:posOffset>
          </wp:positionV>
          <wp:extent cx="7566660" cy="1074420"/>
          <wp:effectExtent l="19050" t="0" r="0" b="0"/>
          <wp:wrapNone/>
          <wp:docPr id="26" name="Image 21" descr="bande rouge + ombre sans adres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1" descr="bande rouge + ombre sans adress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660" cy="1074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20D2B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68574B64" wp14:editId="77F42127">
          <wp:simplePos x="0" y="0"/>
          <wp:positionH relativeFrom="margin">
            <wp:posOffset>-3175</wp:posOffset>
          </wp:positionH>
          <wp:positionV relativeFrom="paragraph">
            <wp:posOffset>9620885</wp:posOffset>
          </wp:positionV>
          <wp:extent cx="7566660" cy="1074420"/>
          <wp:effectExtent l="19050" t="0" r="0" b="0"/>
          <wp:wrapNone/>
          <wp:docPr id="25" name="Image 22" descr="bande rouge + ombre sans adres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2" descr="bande rouge + ombre sans adress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660" cy="1074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7FF1E" w14:textId="77777777" w:rsidR="0080184E" w:rsidRDefault="0080184E">
    <w:pPr>
      <w:pStyle w:val="Pieddepage"/>
    </w:pPr>
  </w:p>
  <w:p w14:paraId="36C2DA52" w14:textId="77777777" w:rsidR="0080184E" w:rsidRDefault="0080184E">
    <w:pPr>
      <w:pStyle w:val="Pieddepage"/>
    </w:pPr>
  </w:p>
  <w:p w14:paraId="6C3E4D02" w14:textId="77777777" w:rsidR="00AF7959" w:rsidRDefault="00AF7959">
    <w:pPr>
      <w:pStyle w:val="Pieddepage"/>
    </w:pPr>
  </w:p>
  <w:p w14:paraId="2D1D4209" w14:textId="77777777" w:rsidR="00AF7959" w:rsidRDefault="00AF7959">
    <w:pPr>
      <w:pStyle w:val="Pieddepage"/>
    </w:pPr>
  </w:p>
  <w:p w14:paraId="567B13EE" w14:textId="77777777" w:rsidR="0080184E" w:rsidRDefault="008018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2AF24" w14:textId="77777777" w:rsidR="004375AB" w:rsidRDefault="004375AB">
      <w:r>
        <w:separator/>
      </w:r>
    </w:p>
  </w:footnote>
  <w:footnote w:type="continuationSeparator" w:id="0">
    <w:p w14:paraId="496AE18A" w14:textId="77777777" w:rsidR="004375AB" w:rsidRDefault="00437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D354B" w14:textId="77777777" w:rsidR="00D57C9E" w:rsidRDefault="00D57C9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520"/>
      <w:gridCol w:w="4550"/>
    </w:tblGrid>
    <w:tr w:rsidR="00C21851" w:rsidRPr="00F61D59" w14:paraId="218F1EB4" w14:textId="77777777" w:rsidTr="00F9103F">
      <w:tc>
        <w:tcPr>
          <w:tcW w:w="4605" w:type="dxa"/>
        </w:tcPr>
        <w:p w14:paraId="09863D0A" w14:textId="77777777" w:rsidR="00C21851" w:rsidRPr="00F61D59" w:rsidRDefault="00720D2B" w:rsidP="00C21851">
          <w:pPr>
            <w:pStyle w:val="En-tte"/>
            <w:rPr>
              <w:noProof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6192" behindDoc="0" locked="0" layoutInCell="1" allowOverlap="1" wp14:anchorId="6BBDB904" wp14:editId="686FBA93">
                <wp:simplePos x="0" y="0"/>
                <wp:positionH relativeFrom="column">
                  <wp:posOffset>-264160</wp:posOffset>
                </wp:positionH>
                <wp:positionV relativeFrom="paragraph">
                  <wp:posOffset>-307975</wp:posOffset>
                </wp:positionV>
                <wp:extent cx="1346835" cy="676910"/>
                <wp:effectExtent l="19050" t="0" r="5715" b="0"/>
                <wp:wrapNone/>
                <wp:docPr id="30" name="Image 20" descr="pgm_sans_base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0" descr="pgm_sans_baseli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6835" cy="67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05" w:type="dxa"/>
          <w:vAlign w:val="bottom"/>
        </w:tcPr>
        <w:sdt>
          <w:sdtPr>
            <w:rPr>
              <w:rStyle w:val="Textedelespacerserv"/>
            </w:rPr>
            <w:alias w:val="Titre "/>
            <w:id w:val="3559268"/>
            <w:placeholder>
              <w:docPart w:val="2B38EE64154E444ABED107F875F4A03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Style w:val="Textedelespacerserv"/>
            </w:rPr>
          </w:sdtEndPr>
          <w:sdtContent>
            <w:p w14:paraId="7DE06060" w14:textId="77777777" w:rsidR="00562CF4" w:rsidRPr="00F61D59" w:rsidRDefault="001F3675" w:rsidP="00F9103F">
              <w:pPr>
                <w:pStyle w:val="En-tte"/>
                <w:jc w:val="right"/>
                <w:rPr>
                  <w:noProof/>
                </w:rPr>
              </w:pPr>
              <w:r>
                <w:rPr>
                  <w:rStyle w:val="Textedelespacerserv"/>
                </w:rPr>
                <w:t>CREATION BASE ECOLE</w:t>
              </w:r>
            </w:p>
          </w:sdtContent>
        </w:sdt>
        <w:sdt>
          <w:sdtPr>
            <w:rPr>
              <w:rStyle w:val="Textedelespacerserv"/>
            </w:rPr>
            <w:alias w:val="Objet "/>
            <w:id w:val="3559269"/>
            <w:placeholder>
              <w:docPart w:val="364C4567CF9E4D7AB183332C32996A1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rStyle w:val="Textedelespacerserv"/>
            </w:rPr>
          </w:sdtEndPr>
          <w:sdtContent>
            <w:p w14:paraId="23DE4879" w14:textId="77777777" w:rsidR="00C21851" w:rsidRPr="00F61D59" w:rsidRDefault="001F3675" w:rsidP="00BE6F05">
              <w:pPr>
                <w:pStyle w:val="En-tte"/>
                <w:jc w:val="right"/>
              </w:pPr>
              <w:r>
                <w:rPr>
                  <w:rStyle w:val="Textedelespacerserv"/>
                </w:rPr>
                <w:t>DOCUMENTATION UTILISATEUR</w:t>
              </w:r>
            </w:p>
          </w:sdtContent>
        </w:sdt>
      </w:tc>
    </w:tr>
  </w:tbl>
  <w:p w14:paraId="0A99A394" w14:textId="77777777" w:rsidR="000A2203" w:rsidRPr="00F61D59" w:rsidRDefault="00720D2B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5168" behindDoc="0" locked="0" layoutInCell="1" allowOverlap="1" wp14:anchorId="21557771" wp14:editId="66D3DBF3">
          <wp:simplePos x="0" y="0"/>
          <wp:positionH relativeFrom="column">
            <wp:posOffset>-916940</wp:posOffset>
          </wp:positionH>
          <wp:positionV relativeFrom="paragraph">
            <wp:posOffset>132080</wp:posOffset>
          </wp:positionV>
          <wp:extent cx="7545705" cy="166370"/>
          <wp:effectExtent l="19050" t="0" r="0" b="0"/>
          <wp:wrapNone/>
          <wp:docPr id="29" name="Image 19" descr="ligne rou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9" descr="ligne roug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5705" cy="1663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29AAA" w14:textId="77777777" w:rsidR="00B6018A" w:rsidRDefault="00B6018A">
    <w:pPr>
      <w:pStyle w:val="En-tte"/>
    </w:pPr>
  </w:p>
  <w:p w14:paraId="3AF459E7" w14:textId="77777777" w:rsidR="00B6018A" w:rsidRDefault="00B601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66C7"/>
    <w:multiLevelType w:val="multilevel"/>
    <w:tmpl w:val="245A19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4449C9"/>
    <w:multiLevelType w:val="multilevel"/>
    <w:tmpl w:val="EA1CC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C64EDD"/>
    <w:multiLevelType w:val="multilevel"/>
    <w:tmpl w:val="51047E5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" w15:restartNumberingAfterBreak="0">
    <w:nsid w:val="28C95764"/>
    <w:multiLevelType w:val="multilevel"/>
    <w:tmpl w:val="6BEE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C109BD"/>
    <w:multiLevelType w:val="hybridMultilevel"/>
    <w:tmpl w:val="6BEEEE4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EB515D"/>
    <w:multiLevelType w:val="multilevel"/>
    <w:tmpl w:val="245A19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01368BE"/>
    <w:multiLevelType w:val="hybridMultilevel"/>
    <w:tmpl w:val="153E41B0"/>
    <w:lvl w:ilvl="0" w:tplc="B9F0D26C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FBA8E376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AB5ED220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99168792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8DB031EC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7116F4B2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17242010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6DF25A16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7674C23C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509A71A1"/>
    <w:multiLevelType w:val="hybridMultilevel"/>
    <w:tmpl w:val="EA1CCAD4"/>
    <w:lvl w:ilvl="0" w:tplc="93F8F9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3AE1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760E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F648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ACF6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1ABC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6EFC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FCC1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70E3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995963"/>
    <w:multiLevelType w:val="multilevel"/>
    <w:tmpl w:val="245A190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A5A0109"/>
    <w:multiLevelType w:val="hybridMultilevel"/>
    <w:tmpl w:val="22E06FA8"/>
    <w:lvl w:ilvl="0" w:tplc="040C000F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E76ABD"/>
    <w:multiLevelType w:val="multilevel"/>
    <w:tmpl w:val="BFA6F118"/>
    <w:lvl w:ilvl="0">
      <w:start w:val="1"/>
      <w:numFmt w:val="decimal"/>
      <w:lvlText w:val="%1."/>
      <w:lvlJc w:val="left"/>
      <w:pPr>
        <w:tabs>
          <w:tab w:val="num" w:pos="1281"/>
        </w:tabs>
        <w:ind w:left="1281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56"/>
        </w:tabs>
        <w:ind w:left="165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36"/>
        </w:tabs>
        <w:ind w:left="2736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96"/>
        </w:tabs>
        <w:ind w:left="3096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96"/>
        </w:tabs>
        <w:ind w:left="3096" w:hanging="2520"/>
      </w:pPr>
      <w:rPr>
        <w:rFonts w:hint="default"/>
      </w:rPr>
    </w:lvl>
  </w:abstractNum>
  <w:abstractNum w:abstractNumId="11" w15:restartNumberingAfterBreak="0">
    <w:nsid w:val="6D4B2A65"/>
    <w:multiLevelType w:val="multilevel"/>
    <w:tmpl w:val="153E41B0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76667680"/>
    <w:multiLevelType w:val="hybridMultilevel"/>
    <w:tmpl w:val="BC0E10E6"/>
    <w:lvl w:ilvl="0" w:tplc="508203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A1E02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3508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4C59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E401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BCA4F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CE8D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E6E6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1744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95127"/>
    <w:multiLevelType w:val="multilevel"/>
    <w:tmpl w:val="BFA6F118"/>
    <w:lvl w:ilvl="0">
      <w:start w:val="1"/>
      <w:numFmt w:val="decimal"/>
      <w:lvlText w:val="%1."/>
      <w:lvlJc w:val="left"/>
      <w:pPr>
        <w:tabs>
          <w:tab w:val="num" w:pos="1281"/>
        </w:tabs>
        <w:ind w:left="1281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56"/>
        </w:tabs>
        <w:ind w:left="165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36"/>
        </w:tabs>
        <w:ind w:left="2736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96"/>
        </w:tabs>
        <w:ind w:left="3096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96"/>
        </w:tabs>
        <w:ind w:left="3096" w:hanging="2520"/>
      </w:pPr>
      <w:rPr>
        <w:rFonts w:hint="default"/>
      </w:rPr>
    </w:lvl>
  </w:abstractNum>
  <w:abstractNum w:abstractNumId="14" w15:restartNumberingAfterBreak="0">
    <w:nsid w:val="7EAD1709"/>
    <w:multiLevelType w:val="multilevel"/>
    <w:tmpl w:val="BFA6F11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14"/>
  </w:num>
  <w:num w:numId="6">
    <w:abstractNumId w:val="10"/>
  </w:num>
  <w:num w:numId="7">
    <w:abstractNumId w:val="13"/>
  </w:num>
  <w:num w:numId="8">
    <w:abstractNumId w:val="5"/>
  </w:num>
  <w:num w:numId="9">
    <w:abstractNumId w:val="4"/>
  </w:num>
  <w:num w:numId="10">
    <w:abstractNumId w:val="3"/>
  </w:num>
  <w:num w:numId="11">
    <w:abstractNumId w:val="6"/>
  </w:num>
  <w:num w:numId="12">
    <w:abstractNumId w:val="11"/>
  </w:num>
  <w:num w:numId="13">
    <w:abstractNumId w:val="7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85"/>
    <w:rsid w:val="00022DDA"/>
    <w:rsid w:val="00026E4C"/>
    <w:rsid w:val="000571BF"/>
    <w:rsid w:val="00061B97"/>
    <w:rsid w:val="000A2203"/>
    <w:rsid w:val="00121748"/>
    <w:rsid w:val="001D07D8"/>
    <w:rsid w:val="001D5EFD"/>
    <w:rsid w:val="001F3675"/>
    <w:rsid w:val="002177D5"/>
    <w:rsid w:val="00230F70"/>
    <w:rsid w:val="00247C26"/>
    <w:rsid w:val="002727BC"/>
    <w:rsid w:val="002A2A74"/>
    <w:rsid w:val="002A31C8"/>
    <w:rsid w:val="002B1244"/>
    <w:rsid w:val="002B472C"/>
    <w:rsid w:val="002D28EF"/>
    <w:rsid w:val="002F2073"/>
    <w:rsid w:val="003155E5"/>
    <w:rsid w:val="00345814"/>
    <w:rsid w:val="003B2225"/>
    <w:rsid w:val="003B3554"/>
    <w:rsid w:val="003B4A71"/>
    <w:rsid w:val="003B7F12"/>
    <w:rsid w:val="003C7EDD"/>
    <w:rsid w:val="003D3CFE"/>
    <w:rsid w:val="003E5CBE"/>
    <w:rsid w:val="003E7CE5"/>
    <w:rsid w:val="00402131"/>
    <w:rsid w:val="00435E11"/>
    <w:rsid w:val="004375AB"/>
    <w:rsid w:val="004911FC"/>
    <w:rsid w:val="004D6185"/>
    <w:rsid w:val="00505021"/>
    <w:rsid w:val="00562CF4"/>
    <w:rsid w:val="0057541A"/>
    <w:rsid w:val="005A32EA"/>
    <w:rsid w:val="005E5DC4"/>
    <w:rsid w:val="006101A8"/>
    <w:rsid w:val="00641D94"/>
    <w:rsid w:val="00685507"/>
    <w:rsid w:val="00720D2B"/>
    <w:rsid w:val="00727DAD"/>
    <w:rsid w:val="00736D60"/>
    <w:rsid w:val="007370FE"/>
    <w:rsid w:val="00744396"/>
    <w:rsid w:val="00784A09"/>
    <w:rsid w:val="00796C59"/>
    <w:rsid w:val="007C4437"/>
    <w:rsid w:val="007E4CD9"/>
    <w:rsid w:val="007E5483"/>
    <w:rsid w:val="007F0581"/>
    <w:rsid w:val="007F790E"/>
    <w:rsid w:val="0080184E"/>
    <w:rsid w:val="00857A49"/>
    <w:rsid w:val="0089720A"/>
    <w:rsid w:val="008C4064"/>
    <w:rsid w:val="008E077E"/>
    <w:rsid w:val="00920718"/>
    <w:rsid w:val="00943996"/>
    <w:rsid w:val="009659A5"/>
    <w:rsid w:val="009861DE"/>
    <w:rsid w:val="00A042CA"/>
    <w:rsid w:val="00A1100B"/>
    <w:rsid w:val="00A22728"/>
    <w:rsid w:val="00A534E2"/>
    <w:rsid w:val="00A60707"/>
    <w:rsid w:val="00A6244A"/>
    <w:rsid w:val="00A83351"/>
    <w:rsid w:val="00AB4CE1"/>
    <w:rsid w:val="00AF7959"/>
    <w:rsid w:val="00B241BC"/>
    <w:rsid w:val="00B6018A"/>
    <w:rsid w:val="00B906A0"/>
    <w:rsid w:val="00BB3202"/>
    <w:rsid w:val="00BD3845"/>
    <w:rsid w:val="00BE6F05"/>
    <w:rsid w:val="00BF2020"/>
    <w:rsid w:val="00C04F61"/>
    <w:rsid w:val="00C21851"/>
    <w:rsid w:val="00C43DFE"/>
    <w:rsid w:val="00C44F8B"/>
    <w:rsid w:val="00C60F66"/>
    <w:rsid w:val="00C92AEE"/>
    <w:rsid w:val="00C97245"/>
    <w:rsid w:val="00CD6BF6"/>
    <w:rsid w:val="00CF0A85"/>
    <w:rsid w:val="00CF1486"/>
    <w:rsid w:val="00D20E36"/>
    <w:rsid w:val="00D5399A"/>
    <w:rsid w:val="00D57C9E"/>
    <w:rsid w:val="00D85DAF"/>
    <w:rsid w:val="00DB4D84"/>
    <w:rsid w:val="00DC1E48"/>
    <w:rsid w:val="00DD596B"/>
    <w:rsid w:val="00E15C15"/>
    <w:rsid w:val="00E53B38"/>
    <w:rsid w:val="00E5582F"/>
    <w:rsid w:val="00E60971"/>
    <w:rsid w:val="00EE5348"/>
    <w:rsid w:val="00F06818"/>
    <w:rsid w:val="00F304D4"/>
    <w:rsid w:val="00F61D59"/>
    <w:rsid w:val="00F75665"/>
    <w:rsid w:val="00F9103F"/>
    <w:rsid w:val="00FD2465"/>
    <w:rsid w:val="00FE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697AD4"/>
  <w15:docId w15:val="{A20AB4E0-F57B-4C9F-90A5-F1CD1DA6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351"/>
    <w:pPr>
      <w:jc w:val="both"/>
    </w:pPr>
    <w:rPr>
      <w:rFonts w:asciiTheme="minorHAnsi" w:hAnsiTheme="minorHAnsi"/>
      <w:szCs w:val="24"/>
      <w:lang w:eastAsia="zh-CN"/>
    </w:rPr>
  </w:style>
  <w:style w:type="paragraph" w:styleId="Titre1">
    <w:name w:val="heading 1"/>
    <w:basedOn w:val="Normal"/>
    <w:next w:val="Normal"/>
    <w:qFormat/>
    <w:rsid w:val="002B472C"/>
    <w:pPr>
      <w:keepNext/>
      <w:numPr>
        <w:numId w:val="1"/>
      </w:numPr>
      <w:pBdr>
        <w:bottom w:val="double" w:sz="4" w:space="1" w:color="auto"/>
      </w:pBdr>
      <w:spacing w:before="240" w:after="60"/>
      <w:outlineLvl w:val="0"/>
    </w:pPr>
    <w:rPr>
      <w:rFonts w:ascii="Calibri" w:hAnsi="Calibri" w:cs="Arial"/>
      <w:b/>
      <w:bCs/>
      <w:kern w:val="32"/>
      <w:sz w:val="24"/>
      <w:szCs w:val="32"/>
    </w:rPr>
  </w:style>
  <w:style w:type="paragraph" w:styleId="Titre2">
    <w:name w:val="heading 2"/>
    <w:basedOn w:val="Normal"/>
    <w:next w:val="Normal"/>
    <w:qFormat/>
    <w:rsid w:val="00EE5348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Normal"/>
    <w:qFormat/>
    <w:rsid w:val="00EE5348"/>
    <w:pPr>
      <w:keepNext/>
      <w:numPr>
        <w:ilvl w:val="2"/>
        <w:numId w:val="1"/>
      </w:numPr>
      <w:pBdr>
        <w:bottom w:val="dashed" w:sz="4" w:space="1" w:color="auto"/>
      </w:pBdr>
      <w:spacing w:before="240" w:after="120"/>
      <w:ind w:right="624"/>
      <w:outlineLvl w:val="2"/>
    </w:pPr>
    <w:rPr>
      <w:rFonts w:cs="Arial"/>
      <w:b/>
      <w:bCs/>
      <w:szCs w:val="26"/>
    </w:rPr>
  </w:style>
  <w:style w:type="paragraph" w:styleId="Titre4">
    <w:name w:val="heading 4"/>
    <w:basedOn w:val="Normal"/>
    <w:next w:val="Normal"/>
    <w:qFormat/>
    <w:rsid w:val="00727DA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727DA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727DA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727DAD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727DA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727DA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27DA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727DA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727DAD"/>
  </w:style>
  <w:style w:type="paragraph" w:customStyle="1" w:styleId="TITREManuels">
    <w:name w:val="TITRE Manuels"/>
    <w:basedOn w:val="Normal"/>
    <w:rsid w:val="00727DAD"/>
    <w:pPr>
      <w:tabs>
        <w:tab w:val="left" w:pos="800"/>
        <w:tab w:val="left" w:pos="8460"/>
      </w:tabs>
      <w:spacing w:line="360" w:lineRule="auto"/>
      <w:ind w:left="500"/>
      <w:jc w:val="center"/>
    </w:pPr>
    <w:rPr>
      <w:rFonts w:ascii="Futura MdCn BT" w:eastAsia="Times New Roman" w:hAnsi="Futura MdCn BT" w:cs="Arial"/>
      <w:caps/>
      <w:spacing w:val="40"/>
      <w:sz w:val="80"/>
      <w:szCs w:val="80"/>
      <w:lang w:eastAsia="fr-FR"/>
    </w:rPr>
  </w:style>
  <w:style w:type="paragraph" w:customStyle="1" w:styleId="points">
    <w:name w:val="points"/>
    <w:basedOn w:val="Normal"/>
    <w:rsid w:val="00727DAD"/>
    <w:pPr>
      <w:ind w:left="567"/>
    </w:pPr>
    <w:rPr>
      <w:rFonts w:ascii="Tahoma" w:hAnsi="Tahoma" w:cs="Tahoma"/>
      <w:color w:val="FF0000"/>
    </w:rPr>
  </w:style>
  <w:style w:type="paragraph" w:customStyle="1" w:styleId="StyleTITREManuelsVerdanaLatin22ptLatinGrasNonTou">
    <w:name w:val="Style TITRE Manuels + Verdana (Latin) 22 pt (Latin) Gras Non Tou..."/>
    <w:basedOn w:val="TITREManuels"/>
    <w:rsid w:val="00727DAD"/>
    <w:pPr>
      <w:spacing w:before="48" w:line="240" w:lineRule="auto"/>
    </w:pPr>
    <w:rPr>
      <w:rFonts w:ascii="Tahoma" w:hAnsi="Tahoma"/>
      <w:b/>
      <w:caps w:val="0"/>
      <w:sz w:val="44"/>
    </w:rPr>
  </w:style>
  <w:style w:type="paragraph" w:customStyle="1" w:styleId="StyleTITREManuelsLatinVerdanaComplexeTahomaLatin2">
    <w:name w:val="Style TITRE Manuels + (Latin) Verdana (Complexe) Tahoma (Latin) 2..."/>
    <w:basedOn w:val="TITREManuels"/>
    <w:rsid w:val="00727DAD"/>
    <w:pPr>
      <w:spacing w:before="48" w:line="240" w:lineRule="auto"/>
    </w:pPr>
    <w:rPr>
      <w:rFonts w:ascii="Tahoma" w:hAnsi="Tahoma" w:cs="Tahoma"/>
      <w:b/>
      <w:caps w:val="0"/>
      <w:sz w:val="44"/>
    </w:rPr>
  </w:style>
  <w:style w:type="paragraph" w:styleId="TM1">
    <w:name w:val="toc 1"/>
    <w:basedOn w:val="Normal"/>
    <w:next w:val="Normal"/>
    <w:autoRedefine/>
    <w:uiPriority w:val="39"/>
    <w:rsid w:val="00727DAD"/>
  </w:style>
  <w:style w:type="paragraph" w:styleId="TM2">
    <w:name w:val="toc 2"/>
    <w:basedOn w:val="Normal"/>
    <w:next w:val="Normal"/>
    <w:autoRedefine/>
    <w:semiHidden/>
    <w:rsid w:val="00727DAD"/>
    <w:pPr>
      <w:ind w:left="240"/>
    </w:pPr>
  </w:style>
  <w:style w:type="paragraph" w:styleId="TM3">
    <w:name w:val="toc 3"/>
    <w:basedOn w:val="Normal"/>
    <w:next w:val="Normal"/>
    <w:autoRedefine/>
    <w:semiHidden/>
    <w:rsid w:val="00727DAD"/>
    <w:pPr>
      <w:tabs>
        <w:tab w:val="left" w:pos="1200"/>
        <w:tab w:val="right" w:leader="dot" w:pos="9060"/>
      </w:tabs>
      <w:ind w:left="240"/>
    </w:pPr>
    <w:rPr>
      <w:noProof/>
    </w:rPr>
  </w:style>
  <w:style w:type="character" w:styleId="Lienhypertexte">
    <w:name w:val="Hyperlink"/>
    <w:basedOn w:val="Policepardfaut"/>
    <w:uiPriority w:val="99"/>
    <w:rsid w:val="00727DAD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C21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727DAD"/>
  </w:style>
  <w:style w:type="character" w:customStyle="1" w:styleId="StyleLatinTahomaComplexeTahoma">
    <w:name w:val="Style (Latin) Tahoma (Complexe) Tahoma"/>
    <w:basedOn w:val="Policepardfaut"/>
    <w:rsid w:val="00727DAD"/>
    <w:rPr>
      <w:rFonts w:ascii="Tahoma" w:hAnsi="Tahoma" w:cs="Tahoma"/>
      <w:sz w:val="20"/>
    </w:rPr>
  </w:style>
  <w:style w:type="paragraph" w:styleId="Corpsdetexte">
    <w:name w:val="Body Text"/>
    <w:basedOn w:val="Normal"/>
    <w:rsid w:val="00727DAD"/>
    <w:rPr>
      <w:rFonts w:eastAsia="Times New Roman"/>
      <w:sz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0A8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0A85"/>
    <w:rPr>
      <w:rFonts w:ascii="Tahoma" w:hAnsi="Tahoma" w:cs="Tahoma"/>
      <w:sz w:val="16"/>
      <w:szCs w:val="16"/>
      <w:lang w:eastAsia="zh-CN"/>
    </w:rPr>
  </w:style>
  <w:style w:type="character" w:styleId="Textedelespacerserv">
    <w:name w:val="Placeholder Text"/>
    <w:basedOn w:val="Policepardfaut"/>
    <w:uiPriority w:val="99"/>
    <w:semiHidden/>
    <w:rsid w:val="00562CF4"/>
    <w:rPr>
      <w:color w:val="808080"/>
    </w:rPr>
  </w:style>
  <w:style w:type="character" w:customStyle="1" w:styleId="PieddepageCar">
    <w:name w:val="Pied de page Car"/>
    <w:basedOn w:val="Policepardfaut"/>
    <w:link w:val="Pieddepage"/>
    <w:rsid w:val="00247C26"/>
    <w:rPr>
      <w:szCs w:val="24"/>
      <w:lang w:eastAsia="zh-CN"/>
    </w:rPr>
  </w:style>
  <w:style w:type="table" w:customStyle="1" w:styleId="Ombrageclair1">
    <w:name w:val="Ombrage clair1"/>
    <w:basedOn w:val="TableauNormal"/>
    <w:uiPriority w:val="60"/>
    <w:rsid w:val="002A2A7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odele_doc_Qualit&#233;_iso_250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92CF5250C34F63B2AA182FFC1155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516855-3E72-4752-BEFA-0D4B0DDDF9F7}"/>
      </w:docPartPr>
      <w:docPartBody>
        <w:p w:rsidR="00B251F5" w:rsidRDefault="00317385">
          <w:pPr>
            <w:pStyle w:val="0292CF5250C34F63B2AA182FFC11558F"/>
          </w:pPr>
          <w:r w:rsidRPr="00464A58">
            <w:rPr>
              <w:rStyle w:val="Textedelespacerserv"/>
            </w:rPr>
            <w:t>[Titre ]</w:t>
          </w:r>
        </w:p>
      </w:docPartBody>
    </w:docPart>
    <w:docPart>
      <w:docPartPr>
        <w:name w:val="2B38EE64154E444ABED107F875F4A0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A67F7A-8AC4-4BDF-8655-F29CF4DD5069}"/>
      </w:docPartPr>
      <w:docPartBody>
        <w:p w:rsidR="00B251F5" w:rsidRDefault="00317385">
          <w:pPr>
            <w:pStyle w:val="2B38EE64154E444ABED107F875F4A035"/>
          </w:pPr>
          <w:r w:rsidRPr="00464A58">
            <w:rPr>
              <w:rStyle w:val="Textedelespacerserv"/>
            </w:rPr>
            <w:t>[Titre ]</w:t>
          </w:r>
        </w:p>
      </w:docPartBody>
    </w:docPart>
    <w:docPart>
      <w:docPartPr>
        <w:name w:val="364C4567CF9E4D7AB183332C32996A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9DEA75-A65D-4B44-8D50-CDD76D275115}"/>
      </w:docPartPr>
      <w:docPartBody>
        <w:p w:rsidR="00B251F5" w:rsidRDefault="00317385">
          <w:pPr>
            <w:pStyle w:val="364C4567CF9E4D7AB183332C32996A1E"/>
          </w:pPr>
          <w:r w:rsidRPr="00464A58">
            <w:rPr>
              <w:rStyle w:val="Textedelespacerserv"/>
            </w:rPr>
            <w:t>[Objet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dCn BT">
    <w:altName w:val="Arial Narrow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385"/>
    <w:rsid w:val="00317385"/>
    <w:rsid w:val="00B251F5"/>
    <w:rsid w:val="00FD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292CF5250C34F63B2AA182FFC11558F">
    <w:name w:val="0292CF5250C34F63B2AA182FFC11558F"/>
  </w:style>
  <w:style w:type="paragraph" w:customStyle="1" w:styleId="273EF528613140559FC78DB630E8002D">
    <w:name w:val="273EF528613140559FC78DB630E8002D"/>
  </w:style>
  <w:style w:type="paragraph" w:customStyle="1" w:styleId="2B38EE64154E444ABED107F875F4A035">
    <w:name w:val="2B38EE64154E444ABED107F875F4A035"/>
  </w:style>
  <w:style w:type="paragraph" w:customStyle="1" w:styleId="364C4567CF9E4D7AB183332C32996A1E">
    <w:name w:val="364C4567CF9E4D7AB183332C32996A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43C9F-4527-4097-939D-4EBFC9CBC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Modele_doc_Qualité_iso_25051.dotx</Template>
  <TotalTime>5</TotalTime>
  <Pages>3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Links>
    <vt:vector size="18" baseType="variant"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_Toc380575493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_Toc380575492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_Toc380575491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CREATION BASE ECOLE</dc:title>
  <dc:subject>DOCUMENTATION UTILISATEUR</dc:subject>
  <dc:creator>DEV</dc:creator>
  <cp:keywords>CREATION BASE ECOLE</cp:keywords>
  <cp:lastModifiedBy>EM</cp:lastModifiedBy>
  <cp:revision>6</cp:revision>
  <cp:lastPrinted>2021-11-15T14:59:00Z</cp:lastPrinted>
  <dcterms:created xsi:type="dcterms:W3CDTF">2021-11-15T14:55:00Z</dcterms:created>
  <dcterms:modified xsi:type="dcterms:W3CDTF">2021-11-15T15:00:00Z</dcterms:modified>
</cp:coreProperties>
</file>